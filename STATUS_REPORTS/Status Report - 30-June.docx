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9A80E" w14:textId="3BFC5769" w:rsidR="002C42F6" w:rsidRDefault="00E62B5A" w:rsidP="00611CC3">
      <w:pPr>
        <w:spacing w:before="100" w:beforeAutospacing="1"/>
        <w:jc w:val="center"/>
        <w:rPr>
          <w:rFonts w:ascii="Times New Roman" w:hAnsi="Times New Roman" w:cs="Times New Roman"/>
          <w:bCs/>
          <w:noProof/>
          <w:color w:val="000000" w:themeColor="text1"/>
          <w:sz w:val="36"/>
          <w:szCs w:val="36"/>
        </w:rPr>
      </w:pPr>
      <w:r w:rsidRPr="00892113">
        <w:rPr>
          <w:rFonts w:ascii="Times New Roman" w:hAnsi="Times New Roman" w:cs="Times New Roman"/>
          <w:bCs/>
          <w:noProof/>
          <w:color w:val="000000" w:themeColor="text1"/>
          <w:sz w:val="36"/>
          <w:szCs w:val="36"/>
        </w:rPr>
        <w:t>PROJECT STATUS REPORT</w:t>
      </w:r>
    </w:p>
    <w:p w14:paraId="5AB238B3" w14:textId="77777777" w:rsidR="00611CC3" w:rsidRPr="002C42F6" w:rsidRDefault="00611CC3" w:rsidP="00611CC3">
      <w:pPr>
        <w:spacing w:before="100" w:beforeAutospacing="1"/>
        <w:jc w:val="center"/>
        <w:rPr>
          <w:rFonts w:ascii="Times New Roman" w:hAnsi="Times New Roman" w:cs="Times New Roman"/>
          <w:bCs/>
          <w:noProof/>
          <w:color w:val="000000" w:themeColor="text1"/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743"/>
      </w:tblGrid>
      <w:tr w:rsidR="0044169D" w:rsidRPr="00892113" w14:paraId="1DC4FF39" w14:textId="77777777" w:rsidTr="00013CF0">
        <w:tc>
          <w:tcPr>
            <w:tcW w:w="2335" w:type="dxa"/>
          </w:tcPr>
          <w:p w14:paraId="1F7E20B5" w14:textId="296B0330" w:rsidR="0044169D" w:rsidRPr="00D5029B" w:rsidRDefault="0044169D" w:rsidP="00F32754">
            <w:pPr>
              <w:spacing w:before="100" w:beforeAutospacing="1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D5029B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Course</w:t>
            </w:r>
            <w:r w:rsidR="00013CF0" w:rsidRPr="00D5029B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 xml:space="preserve">               </w:t>
            </w:r>
            <w:r w:rsidR="00504628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Pr="00D5029B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8743" w:type="dxa"/>
          </w:tcPr>
          <w:p w14:paraId="44B98F8D" w14:textId="1698BABB" w:rsidR="0044169D" w:rsidRPr="00D5029B" w:rsidRDefault="000D0F72" w:rsidP="00F32754">
            <w:pPr>
              <w:spacing w:before="100" w:beforeAutospacing="1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B</w:t>
            </w:r>
            <w:r w:rsidR="0044169D" w:rsidRPr="00D5029B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.Tech (</w:t>
            </w: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Electronics and Communication Engineering</w:t>
            </w:r>
            <w:r w:rsidR="0044169D" w:rsidRPr="00D5029B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)</w:t>
            </w:r>
          </w:p>
        </w:tc>
      </w:tr>
      <w:tr w:rsidR="00576327" w:rsidRPr="00892113" w14:paraId="4F8518AB" w14:textId="77777777" w:rsidTr="00013CF0">
        <w:tc>
          <w:tcPr>
            <w:tcW w:w="2335" w:type="dxa"/>
          </w:tcPr>
          <w:p w14:paraId="00A8905D" w14:textId="034DFA28" w:rsidR="00576327" w:rsidRPr="00D5029B" w:rsidRDefault="00576327" w:rsidP="00F32754">
            <w:pPr>
              <w:spacing w:before="100" w:beforeAutospacing="1"/>
              <w:rPr>
                <w:rFonts w:ascii="Times New Roman" w:hAnsi="Times New Roman" w:cs="Times New Roman"/>
                <w:bCs/>
                <w:noProof/>
                <w:color w:val="808080" w:themeColor="background1" w:themeShade="80"/>
                <w:sz w:val="24"/>
                <w:szCs w:val="24"/>
              </w:rPr>
            </w:pPr>
            <w:r w:rsidRPr="00D5029B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Project name</w:t>
            </w:r>
            <w:r w:rsidR="00013CF0" w:rsidRPr="00D5029B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 xml:space="preserve">     </w:t>
            </w:r>
            <w:r w:rsidR="00504628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Pr="00D5029B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8743" w:type="dxa"/>
          </w:tcPr>
          <w:p w14:paraId="5DB6F941" w14:textId="13F4570D" w:rsidR="00576327" w:rsidRPr="000D0F72" w:rsidRDefault="000D0F72" w:rsidP="00F32754">
            <w:pPr>
              <w:spacing w:before="100" w:beforeAutospacing="1"/>
              <w:rPr>
                <w:rFonts w:ascii="Times New Roman" w:hAnsi="Times New Roman" w:cs="Times New Roman"/>
                <w:noProof/>
                <w:color w:val="808080" w:themeColor="background1" w:themeShade="80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Implementation Of Vision For Robots On FPGA</w:t>
            </w:r>
          </w:p>
        </w:tc>
      </w:tr>
    </w:tbl>
    <w:tbl>
      <w:tblPr>
        <w:tblW w:w="11060" w:type="dxa"/>
        <w:jc w:val="center"/>
        <w:tblLook w:val="04A0" w:firstRow="1" w:lastRow="0" w:firstColumn="1" w:lastColumn="0" w:noHBand="0" w:noVBand="1"/>
      </w:tblPr>
      <w:tblGrid>
        <w:gridCol w:w="1562"/>
        <w:gridCol w:w="2208"/>
        <w:gridCol w:w="2520"/>
        <w:gridCol w:w="4770"/>
      </w:tblGrid>
      <w:tr w:rsidR="00E62B5A" w:rsidRPr="005720A7" w14:paraId="1587D597" w14:textId="77777777" w:rsidTr="005720A7">
        <w:trPr>
          <w:trHeight w:val="83"/>
          <w:jc w:val="center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963058" w14:textId="77777777" w:rsidR="00E62B5A" w:rsidRPr="005720A7" w:rsidRDefault="00E62B5A" w:rsidP="00E62B5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C97431" w14:textId="77777777" w:rsidR="00E62B5A" w:rsidRPr="005720A7" w:rsidRDefault="00E62B5A" w:rsidP="00E62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B3591" w14:textId="77777777" w:rsidR="00E62B5A" w:rsidRPr="005720A7" w:rsidRDefault="00E62B5A" w:rsidP="00E62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C2FD9A" w14:textId="77777777" w:rsidR="00E62B5A" w:rsidRPr="005720A7" w:rsidRDefault="00E62B5A" w:rsidP="00E62B5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62B5A" w:rsidRPr="005720A7" w14:paraId="0D133A96" w14:textId="77777777" w:rsidTr="005720A7">
        <w:trPr>
          <w:trHeight w:val="120"/>
          <w:jc w:val="center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B0C3" w14:textId="77777777" w:rsidR="00E62B5A" w:rsidRPr="005720A7" w:rsidRDefault="00E62B5A" w:rsidP="00E62B5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EF770" w14:textId="77777777" w:rsidR="00E62B5A" w:rsidRPr="005720A7" w:rsidRDefault="00E62B5A" w:rsidP="00E62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77249" w14:textId="77777777" w:rsidR="00E62B5A" w:rsidRPr="005720A7" w:rsidRDefault="00E62B5A" w:rsidP="00E62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11E5" w14:textId="77777777" w:rsidR="00E62B5A" w:rsidRPr="005720A7" w:rsidRDefault="00E62B5A" w:rsidP="00E62B5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62B5A" w:rsidRPr="005720A7" w14:paraId="6DE2041F" w14:textId="77777777" w:rsidTr="005720A7">
        <w:trPr>
          <w:trHeight w:val="385"/>
          <w:jc w:val="center"/>
        </w:trPr>
        <w:tc>
          <w:tcPr>
            <w:tcW w:w="11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B4F67" w14:textId="68BE9331" w:rsidR="00E62B5A" w:rsidRPr="005720A7" w:rsidRDefault="00892113" w:rsidP="00CC46D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720A7">
              <w:rPr>
                <w:rFonts w:ascii="Times New Roman" w:eastAsia="Times New Roman" w:hAnsi="Times New Roman" w:cs="Times New Roman"/>
                <w:color w:val="000000"/>
              </w:rPr>
              <w:t>Co</w:t>
            </w:r>
            <w:r w:rsidR="00576327" w:rsidRPr="005720A7">
              <w:rPr>
                <w:rFonts w:ascii="Times New Roman" w:eastAsia="Times New Roman" w:hAnsi="Times New Roman" w:cs="Times New Roman"/>
                <w:color w:val="000000"/>
              </w:rPr>
              <w:t xml:space="preserve">mpleted </w:t>
            </w:r>
            <w:r w:rsidR="00E62B5A" w:rsidRPr="005720A7">
              <w:rPr>
                <w:rFonts w:ascii="Times New Roman" w:eastAsia="Times New Roman" w:hAnsi="Times New Roman" w:cs="Times New Roman"/>
                <w:color w:val="000000"/>
              </w:rPr>
              <w:t>WORK</w:t>
            </w:r>
          </w:p>
        </w:tc>
      </w:tr>
      <w:tr w:rsidR="00E62B5A" w:rsidRPr="005720A7" w14:paraId="41D08E37" w14:textId="77777777" w:rsidTr="005720A7">
        <w:trPr>
          <w:trHeight w:val="385"/>
          <w:jc w:val="center"/>
        </w:trPr>
        <w:tc>
          <w:tcPr>
            <w:tcW w:w="15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12C51413" w14:textId="0CF94BCF" w:rsidR="00E62B5A" w:rsidRPr="005720A7" w:rsidRDefault="0044169D" w:rsidP="00E62B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20A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</w:t>
            </w:r>
            <w:r w:rsidR="00E62B5A" w:rsidRPr="005720A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AT</w:t>
            </w:r>
            <w:r w:rsidRPr="005720A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</w:p>
        </w:tc>
        <w:tc>
          <w:tcPr>
            <w:tcW w:w="220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2D9FC54A" w14:textId="77777777" w:rsidR="00E62B5A" w:rsidRPr="005720A7" w:rsidRDefault="00E62B5A" w:rsidP="00E62B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20A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</w:t>
            </w:r>
          </w:p>
        </w:tc>
        <w:tc>
          <w:tcPr>
            <w:tcW w:w="729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65607E0C" w14:textId="77777777" w:rsidR="00E62B5A" w:rsidRPr="005720A7" w:rsidRDefault="00E62B5A" w:rsidP="00E62B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20A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DETAILS</w:t>
            </w:r>
          </w:p>
        </w:tc>
      </w:tr>
      <w:tr w:rsidR="00E62B5A" w:rsidRPr="005720A7" w14:paraId="6025FABA" w14:textId="77777777" w:rsidTr="005720A7">
        <w:trPr>
          <w:trHeight w:val="385"/>
          <w:jc w:val="center"/>
        </w:trPr>
        <w:tc>
          <w:tcPr>
            <w:tcW w:w="156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8ECB77B" w14:textId="09CD62BE" w:rsidR="00E62B5A" w:rsidRPr="005720A7" w:rsidRDefault="00D6551C" w:rsidP="005720A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B03F61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44169D" w:rsidRPr="005720A7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01</w:t>
            </w:r>
            <w:r w:rsidR="0044169D" w:rsidRPr="005720A7">
              <w:rPr>
                <w:rFonts w:ascii="Times New Roman" w:eastAsia="Times New Roman" w:hAnsi="Times New Roman" w:cs="Times New Roman"/>
                <w:color w:val="000000"/>
              </w:rPr>
              <w:t>/20</w:t>
            </w:r>
            <w:r w:rsidR="00ED200A" w:rsidRPr="005720A7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47F248" w14:textId="77777777" w:rsidR="00E62B5A" w:rsidRPr="005720A7" w:rsidRDefault="00576327" w:rsidP="00E62B5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720A7">
              <w:rPr>
                <w:rFonts w:ascii="Times New Roman" w:eastAsia="Times New Roman" w:hAnsi="Times New Roman" w:cs="Times New Roman"/>
                <w:color w:val="000000"/>
              </w:rPr>
              <w:t xml:space="preserve">Completed </w:t>
            </w:r>
          </w:p>
        </w:tc>
        <w:tc>
          <w:tcPr>
            <w:tcW w:w="729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F266CBA" w14:textId="070A2C97" w:rsidR="00E62B5A" w:rsidRPr="005720A7" w:rsidRDefault="00B03F61" w:rsidP="00E62B5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Implementation of vision for robots on FPGA topic is selected.</w:t>
            </w:r>
          </w:p>
        </w:tc>
      </w:tr>
      <w:tr w:rsidR="00B03F61" w:rsidRPr="005720A7" w14:paraId="754AA39E" w14:textId="77777777" w:rsidTr="005720A7">
        <w:trPr>
          <w:trHeight w:val="385"/>
          <w:jc w:val="center"/>
        </w:trPr>
        <w:tc>
          <w:tcPr>
            <w:tcW w:w="156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C10A5A3" w14:textId="05BA9F60" w:rsidR="00B03F61" w:rsidRPr="005720A7" w:rsidRDefault="00B03F61" w:rsidP="00B03F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  <w:r w:rsidRPr="005720A7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01</w:t>
            </w:r>
            <w:r w:rsidRPr="005720A7">
              <w:rPr>
                <w:rFonts w:ascii="Times New Roman" w:eastAsia="Times New Roman" w:hAnsi="Times New Roman" w:cs="Times New Roman"/>
                <w:color w:val="000000"/>
              </w:rPr>
              <w:t>/202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15AF1F8E" w14:textId="5E55C894" w:rsidR="00B03F61" w:rsidRPr="005720A7" w:rsidRDefault="00B03F61" w:rsidP="00B03F6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720A7">
              <w:rPr>
                <w:rFonts w:ascii="Times New Roman" w:eastAsia="Times New Roman" w:hAnsi="Times New Roman" w:cs="Times New Roman"/>
                <w:color w:val="000000"/>
              </w:rPr>
              <w:t>Completed</w:t>
            </w:r>
          </w:p>
        </w:tc>
        <w:tc>
          <w:tcPr>
            <w:tcW w:w="729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7A5A4D0B" w14:textId="658CEE42" w:rsidR="00B03F61" w:rsidRPr="005720A7" w:rsidRDefault="00B03F61" w:rsidP="00B03F6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Literature survey on </w:t>
            </w:r>
            <w:r w:rsidR="00CD576B">
              <w:rPr>
                <w:rFonts w:ascii="Times New Roman" w:eastAsia="Times New Roman" w:hAnsi="Times New Roman" w:cs="Times New Roman"/>
                <w:color w:val="000000"/>
              </w:rPr>
              <w:t xml:space="preserve">IJCV paper </w:t>
            </w:r>
            <w:r w:rsidR="00CD576B" w:rsidRPr="00CD576B">
              <w:rPr>
                <w:rFonts w:ascii="Times New Roman" w:eastAsia="Times New Roman" w:hAnsi="Times New Roman" w:cs="Times New Roman"/>
                <w:color w:val="000000"/>
              </w:rPr>
              <w:t>Distinctive Image Features from Scale-Invariant Keypoints</w:t>
            </w:r>
          </w:p>
        </w:tc>
      </w:tr>
      <w:tr w:rsidR="00E62B5A" w:rsidRPr="005720A7" w14:paraId="2C1E7967" w14:textId="77777777" w:rsidTr="005720A7">
        <w:trPr>
          <w:trHeight w:val="385"/>
          <w:jc w:val="center"/>
        </w:trPr>
        <w:tc>
          <w:tcPr>
            <w:tcW w:w="156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B73D1B8" w14:textId="1AEBF786" w:rsidR="00E62B5A" w:rsidRPr="005720A7" w:rsidRDefault="00B03F61" w:rsidP="005720A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</w:t>
            </w:r>
            <w:r w:rsidR="00EF017D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EF01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44169D" w:rsidRPr="005720A7">
              <w:rPr>
                <w:rFonts w:ascii="Times New Roman" w:eastAsia="Times New Roman" w:hAnsi="Times New Roman" w:cs="Times New Roman"/>
                <w:color w:val="000000"/>
              </w:rPr>
              <w:t>/20</w:t>
            </w:r>
            <w:r w:rsidR="00ED200A" w:rsidRPr="005720A7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5415A48" w14:textId="77777777" w:rsidR="00E62B5A" w:rsidRPr="005720A7" w:rsidRDefault="00576327" w:rsidP="00E62B5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720A7">
              <w:rPr>
                <w:rFonts w:ascii="Times New Roman" w:eastAsia="Times New Roman" w:hAnsi="Times New Roman" w:cs="Times New Roman"/>
                <w:color w:val="000000"/>
              </w:rPr>
              <w:t>Completed</w:t>
            </w:r>
          </w:p>
        </w:tc>
        <w:tc>
          <w:tcPr>
            <w:tcW w:w="729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7315F37" w14:textId="11180771" w:rsidR="00E62B5A" w:rsidRPr="005720A7" w:rsidRDefault="0064604C" w:rsidP="00E62B5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Installation of Xilinx Software</w:t>
            </w:r>
          </w:p>
        </w:tc>
      </w:tr>
      <w:tr w:rsidR="000F109D" w:rsidRPr="005720A7" w14:paraId="12D78BDD" w14:textId="77777777" w:rsidTr="005720A7">
        <w:trPr>
          <w:trHeight w:val="385"/>
          <w:jc w:val="center"/>
        </w:trPr>
        <w:tc>
          <w:tcPr>
            <w:tcW w:w="156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399652E1" w14:textId="09609245" w:rsidR="000F109D" w:rsidRPr="005720A7" w:rsidRDefault="0064604C" w:rsidP="005720A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  <w:r w:rsidR="000F109D" w:rsidRPr="005720A7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5B27EF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0F109D" w:rsidRPr="005720A7">
              <w:rPr>
                <w:rFonts w:ascii="Times New Roman" w:eastAsia="Times New Roman" w:hAnsi="Times New Roman" w:cs="Times New Roman"/>
                <w:color w:val="000000"/>
              </w:rPr>
              <w:t>/20</w:t>
            </w:r>
            <w:r w:rsidR="00064C12" w:rsidRPr="005720A7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56F65BBA" w14:textId="735EDDBB" w:rsidR="000F109D" w:rsidRPr="005720A7" w:rsidRDefault="000F109D" w:rsidP="000F10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720A7">
              <w:rPr>
                <w:rFonts w:ascii="Times New Roman" w:eastAsia="Times New Roman" w:hAnsi="Times New Roman" w:cs="Times New Roman"/>
                <w:color w:val="000000"/>
              </w:rPr>
              <w:t>Completed</w:t>
            </w:r>
          </w:p>
        </w:tc>
        <w:tc>
          <w:tcPr>
            <w:tcW w:w="729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4429CE2E" w14:textId="4971769B" w:rsidR="000F109D" w:rsidRPr="005720A7" w:rsidRDefault="0064604C" w:rsidP="000F10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Implementation of basic circuits in</w:t>
            </w:r>
            <w:r w:rsidR="00C93CCE">
              <w:rPr>
                <w:rFonts w:ascii="Times New Roman" w:eastAsia="Times New Roman" w:hAnsi="Times New Roman" w:cs="Times New Roman"/>
                <w:color w:val="000000"/>
              </w:rPr>
              <w:t xml:space="preserve"> VHDL using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Xilinx</w:t>
            </w:r>
          </w:p>
        </w:tc>
      </w:tr>
      <w:tr w:rsidR="000F109D" w:rsidRPr="005720A7" w14:paraId="4B7D5C43" w14:textId="77777777" w:rsidTr="002831C7">
        <w:trPr>
          <w:trHeight w:val="385"/>
          <w:jc w:val="center"/>
        </w:trPr>
        <w:tc>
          <w:tcPr>
            <w:tcW w:w="156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E5A99E1" w14:textId="3DCF9AD3" w:rsidR="000F109D" w:rsidRPr="005720A7" w:rsidRDefault="00C93CCE" w:rsidP="005720A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  <w:r w:rsidR="000F109D" w:rsidRPr="005720A7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="00064C12" w:rsidRPr="005720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="000F109D" w:rsidRPr="005720A7">
              <w:rPr>
                <w:rFonts w:ascii="Times New Roman" w:eastAsia="Times New Roman" w:hAnsi="Times New Roman" w:cs="Times New Roman"/>
                <w:color w:val="000000"/>
              </w:rPr>
              <w:t>/202</w:t>
            </w:r>
            <w:r w:rsidR="00064C12" w:rsidRPr="005720A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CE204A" w14:textId="61F1CEFF" w:rsidR="000F109D" w:rsidRPr="005720A7" w:rsidRDefault="000F109D" w:rsidP="000F10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720A7">
              <w:rPr>
                <w:rFonts w:ascii="Times New Roman" w:eastAsia="Times New Roman" w:hAnsi="Times New Roman" w:cs="Times New Roman"/>
                <w:color w:val="000000"/>
              </w:rPr>
              <w:t>Completed</w:t>
            </w:r>
          </w:p>
        </w:tc>
        <w:tc>
          <w:tcPr>
            <w:tcW w:w="729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2B9584C" w14:textId="0649B4A1" w:rsidR="000F109D" w:rsidRPr="005720A7" w:rsidRDefault="003B4205" w:rsidP="000F10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Literature survey on diffe</w:t>
            </w:r>
            <w:r w:rsidR="00961BFA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ent </w:t>
            </w:r>
            <w:r w:rsidR="00961BFA">
              <w:rPr>
                <w:rFonts w:ascii="Times New Roman" w:eastAsia="Times New Roman" w:hAnsi="Times New Roman" w:cs="Times New Roman"/>
                <w:color w:val="000000"/>
              </w:rPr>
              <w:t>research papers</w:t>
            </w:r>
          </w:p>
        </w:tc>
      </w:tr>
      <w:tr w:rsidR="00F3635B" w:rsidRPr="005720A7" w14:paraId="4D87B3C7" w14:textId="77777777" w:rsidTr="005720A7">
        <w:trPr>
          <w:trHeight w:val="385"/>
          <w:jc w:val="center"/>
        </w:trPr>
        <w:tc>
          <w:tcPr>
            <w:tcW w:w="156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558C2AE0" w14:textId="62203786" w:rsidR="00F3635B" w:rsidRPr="005720A7" w:rsidRDefault="00F3635B" w:rsidP="00F3635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20A7">
              <w:rPr>
                <w:rFonts w:ascii="Times New Roman" w:eastAsia="Times New Roman" w:hAnsi="Times New Roman" w:cs="Times New Roman"/>
                <w:color w:val="000000"/>
              </w:rPr>
              <w:t>22/0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 w:rsidRPr="005720A7">
              <w:rPr>
                <w:rFonts w:ascii="Times New Roman" w:eastAsia="Times New Roman" w:hAnsi="Times New Roman" w:cs="Times New Roman"/>
                <w:color w:val="000000"/>
              </w:rPr>
              <w:t>/2021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7D55C0B1" w14:textId="08FF0180" w:rsidR="00F3635B" w:rsidRPr="005720A7" w:rsidRDefault="00F3635B" w:rsidP="00F3635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720A7">
              <w:rPr>
                <w:rFonts w:ascii="Times New Roman" w:eastAsia="Times New Roman" w:hAnsi="Times New Roman" w:cs="Times New Roman"/>
                <w:color w:val="000000"/>
              </w:rPr>
              <w:t>Completed</w:t>
            </w:r>
          </w:p>
        </w:tc>
        <w:tc>
          <w:tcPr>
            <w:tcW w:w="729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5DCE4707" w14:textId="3D46323B" w:rsidR="00F3635B" w:rsidRPr="00C93CCE" w:rsidRDefault="00F3635B" w:rsidP="00F3635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93CCE">
              <w:rPr>
                <w:rFonts w:ascii="Times New Roman" w:eastAsia="Times New Roman" w:hAnsi="Times New Roman" w:cs="Times New Roman"/>
                <w:color w:val="000000"/>
              </w:rPr>
              <w:t>Abstract verification</w:t>
            </w:r>
          </w:p>
        </w:tc>
      </w:tr>
      <w:tr w:rsidR="00F3635B" w:rsidRPr="005720A7" w14:paraId="5AC495FC" w14:textId="77777777" w:rsidTr="002831C7">
        <w:trPr>
          <w:trHeight w:val="385"/>
          <w:jc w:val="center"/>
        </w:trPr>
        <w:tc>
          <w:tcPr>
            <w:tcW w:w="156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5D57983" w14:textId="1388540B" w:rsidR="00F3635B" w:rsidRPr="005720A7" w:rsidRDefault="009F6E30" w:rsidP="00F3635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30/05/2021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9A381BD" w14:textId="1D398A08" w:rsidR="00F3635B" w:rsidRPr="005720A7" w:rsidRDefault="009F6E30" w:rsidP="00F3635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Completed</w:t>
            </w:r>
          </w:p>
        </w:tc>
        <w:tc>
          <w:tcPr>
            <w:tcW w:w="729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0B4FFC3" w14:textId="75DA5363" w:rsidR="00F3635B" w:rsidRPr="00C93CCE" w:rsidRDefault="009F6E30" w:rsidP="00F3635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Implemented SIFT in python using Open CV library</w:t>
            </w:r>
          </w:p>
        </w:tc>
      </w:tr>
      <w:tr w:rsidR="002943DE" w:rsidRPr="005720A7" w14:paraId="2D4D3F1E" w14:textId="77777777" w:rsidTr="005720A7">
        <w:trPr>
          <w:trHeight w:val="385"/>
          <w:jc w:val="center"/>
        </w:trPr>
        <w:tc>
          <w:tcPr>
            <w:tcW w:w="156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5B05C9C8" w14:textId="51196898" w:rsidR="002943DE" w:rsidRPr="005720A7" w:rsidRDefault="009F6E30" w:rsidP="00F3635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14/06/2021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081AD1A8" w14:textId="51AFF41D" w:rsidR="002943DE" w:rsidRPr="005720A7" w:rsidRDefault="009F6E30" w:rsidP="00F3635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Completed</w:t>
            </w:r>
          </w:p>
        </w:tc>
        <w:tc>
          <w:tcPr>
            <w:tcW w:w="729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07E9BEE6" w14:textId="296A0F6B" w:rsidR="002943DE" w:rsidRPr="005720A7" w:rsidRDefault="009F6E30" w:rsidP="00F3635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Implemented SIFT in Matlab and Simulink</w:t>
            </w:r>
          </w:p>
        </w:tc>
      </w:tr>
      <w:tr w:rsidR="00F3635B" w:rsidRPr="005720A7" w14:paraId="3000B32A" w14:textId="77777777" w:rsidTr="002831C7">
        <w:trPr>
          <w:trHeight w:val="385"/>
          <w:jc w:val="center"/>
        </w:trPr>
        <w:tc>
          <w:tcPr>
            <w:tcW w:w="156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EAE4FED" w14:textId="7F300761" w:rsidR="00F3635B" w:rsidRPr="005720A7" w:rsidRDefault="009F6E30" w:rsidP="00F3635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28/06/2021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03D1D60" w14:textId="3F2E5FEE" w:rsidR="00F3635B" w:rsidRPr="005720A7" w:rsidRDefault="009F6E30" w:rsidP="00F3635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Comp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</w:rPr>
              <w:t>leted</w:t>
            </w:r>
          </w:p>
        </w:tc>
        <w:tc>
          <w:tcPr>
            <w:tcW w:w="729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39CC365" w14:textId="6588D6F6" w:rsidR="00F3635B" w:rsidRPr="005720A7" w:rsidRDefault="009F6E30" w:rsidP="00F3635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Implemented SIFT Feature Descriptor</w:t>
            </w:r>
            <w:r w:rsidR="00924B80">
              <w:rPr>
                <w:rFonts w:ascii="Times New Roman" w:eastAsia="Times New Roman" w:hAnsi="Times New Roman" w:cs="Times New Roman"/>
                <w:color w:val="000000"/>
              </w:rPr>
              <w:t xml:space="preserve"> Sysgen Model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in Xilinx System Generator</w:t>
            </w:r>
          </w:p>
        </w:tc>
      </w:tr>
    </w:tbl>
    <w:p w14:paraId="20FCB5DE" w14:textId="77777777" w:rsidR="000F109D" w:rsidRPr="00892113" w:rsidRDefault="000F109D" w:rsidP="00576327">
      <w:pP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</w:p>
    <w:tbl>
      <w:tblPr>
        <w:tblW w:w="11070" w:type="dxa"/>
        <w:tblInd w:w="5" w:type="dxa"/>
        <w:tblLook w:val="04A0" w:firstRow="1" w:lastRow="0" w:firstColumn="1" w:lastColumn="0" w:noHBand="0" w:noVBand="1"/>
      </w:tblPr>
      <w:tblGrid>
        <w:gridCol w:w="1563"/>
        <w:gridCol w:w="2210"/>
        <w:gridCol w:w="7297"/>
      </w:tblGrid>
      <w:tr w:rsidR="00F45633" w:rsidRPr="00892113" w14:paraId="706C9870" w14:textId="77777777" w:rsidTr="008C6E74">
        <w:trPr>
          <w:trHeight w:val="421"/>
        </w:trPr>
        <w:tc>
          <w:tcPr>
            <w:tcW w:w="15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58DB6928" w14:textId="77777777" w:rsidR="00F45633" w:rsidRPr="00D5029B" w:rsidRDefault="00F45633" w:rsidP="002943D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5029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DATE</w:t>
            </w:r>
          </w:p>
        </w:tc>
        <w:tc>
          <w:tcPr>
            <w:tcW w:w="22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745E0A68" w14:textId="77777777" w:rsidR="00F45633" w:rsidRPr="00D5029B" w:rsidRDefault="00F45633" w:rsidP="002943D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5029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</w:t>
            </w:r>
          </w:p>
        </w:tc>
        <w:tc>
          <w:tcPr>
            <w:tcW w:w="729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56C220AE" w14:textId="77777777" w:rsidR="00F45633" w:rsidRPr="00D5029B" w:rsidRDefault="00F45633" w:rsidP="002943D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5029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DETAILS</w:t>
            </w:r>
          </w:p>
        </w:tc>
      </w:tr>
      <w:tr w:rsidR="00F45633" w:rsidRPr="00892113" w14:paraId="09C0EB49" w14:textId="77777777" w:rsidTr="008C6E74">
        <w:trPr>
          <w:trHeight w:val="421"/>
        </w:trPr>
        <w:tc>
          <w:tcPr>
            <w:tcW w:w="156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5CEAE22" w14:textId="65E406B9" w:rsidR="00F45633" w:rsidRPr="00D5029B" w:rsidRDefault="00F45633" w:rsidP="002943D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FB20B4" w14:textId="72931DBD" w:rsidR="00F45633" w:rsidRPr="00D5029B" w:rsidRDefault="00F45633" w:rsidP="002943D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5029B">
              <w:rPr>
                <w:rFonts w:ascii="Times New Roman" w:eastAsia="Times New Roman" w:hAnsi="Times New Roman" w:cs="Times New Roman"/>
                <w:color w:val="000000"/>
              </w:rPr>
              <w:t>Yet to be done</w:t>
            </w:r>
          </w:p>
        </w:tc>
        <w:tc>
          <w:tcPr>
            <w:tcW w:w="729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1223E68" w14:textId="63E0856E" w:rsidR="00C93CCE" w:rsidRPr="00D5029B" w:rsidRDefault="00924B80" w:rsidP="002943D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Conversion of Sysgen Model to HDL code</w:t>
            </w:r>
          </w:p>
        </w:tc>
      </w:tr>
      <w:tr w:rsidR="00C93CCE" w:rsidRPr="00892113" w14:paraId="2C9A44DF" w14:textId="77777777" w:rsidTr="008C6E74">
        <w:trPr>
          <w:trHeight w:val="421"/>
        </w:trPr>
        <w:tc>
          <w:tcPr>
            <w:tcW w:w="156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6C14414" w14:textId="77777777" w:rsidR="00C93CCE" w:rsidRPr="00D5029B" w:rsidRDefault="00C93CCE" w:rsidP="002943D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F5DB03E" w14:textId="02DCB838" w:rsidR="00C93CCE" w:rsidRPr="00D5029B" w:rsidRDefault="00C93CCE" w:rsidP="002943D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5029B">
              <w:rPr>
                <w:rFonts w:ascii="Times New Roman" w:eastAsia="Times New Roman" w:hAnsi="Times New Roman" w:cs="Times New Roman"/>
                <w:color w:val="000000"/>
              </w:rPr>
              <w:t>Yet to be done</w:t>
            </w:r>
          </w:p>
        </w:tc>
        <w:tc>
          <w:tcPr>
            <w:tcW w:w="729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83F39D3" w14:textId="2E75AE93" w:rsidR="00C93CCE" w:rsidRDefault="00C93CCE" w:rsidP="002943D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Verification of</w:t>
            </w:r>
            <w:r w:rsidR="00FD76B3">
              <w:rPr>
                <w:rFonts w:ascii="Times New Roman" w:eastAsia="Times New Roman" w:hAnsi="Times New Roman" w:cs="Times New Roman"/>
                <w:color w:val="000000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implementation</w:t>
            </w:r>
            <w:r w:rsidR="00FD76B3">
              <w:rPr>
                <w:rFonts w:ascii="Times New Roman" w:eastAsia="Times New Roman" w:hAnsi="Times New Roman" w:cs="Times New Roman"/>
                <w:color w:val="000000"/>
              </w:rPr>
              <w:t xml:space="preserve"> for real time data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293C5E" w:rsidRPr="00D5029B" w14:paraId="3D65EE95" w14:textId="77777777" w:rsidTr="008C6E74">
        <w:trPr>
          <w:trHeight w:val="596"/>
        </w:trPr>
        <w:tc>
          <w:tcPr>
            <w:tcW w:w="156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17BAC56" w14:textId="77E2E648" w:rsidR="00293C5E" w:rsidRPr="00D5029B" w:rsidRDefault="00293C5E" w:rsidP="00293C5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08F1CD6" w14:textId="77777777" w:rsidR="00293C5E" w:rsidRPr="00D5029B" w:rsidRDefault="00293C5E" w:rsidP="00293C5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5029B">
              <w:rPr>
                <w:rFonts w:ascii="Times New Roman" w:eastAsia="Times New Roman" w:hAnsi="Times New Roman" w:cs="Times New Roman"/>
                <w:color w:val="000000"/>
              </w:rPr>
              <w:t>Yet to be done</w:t>
            </w:r>
          </w:p>
        </w:tc>
        <w:tc>
          <w:tcPr>
            <w:tcW w:w="729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D51FD0F" w14:textId="1C8BDB03" w:rsidR="00293C5E" w:rsidRPr="00D5029B" w:rsidRDefault="00293C5E" w:rsidP="00293C5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Documentation work</w:t>
            </w:r>
          </w:p>
        </w:tc>
      </w:tr>
    </w:tbl>
    <w:p w14:paraId="5552D1BB" w14:textId="77777777" w:rsidR="00CC46DD" w:rsidRPr="00892113" w:rsidRDefault="00CC46DD" w:rsidP="00576327">
      <w:pPr>
        <w:rPr>
          <w:rFonts w:ascii="Times New Roman" w:hAnsi="Times New Roman" w:cs="Times New Roman"/>
          <w:bCs/>
          <w:noProof/>
          <w:color w:val="808080" w:themeColor="background1" w:themeShade="80"/>
          <w:sz w:val="16"/>
          <w:szCs w:val="16"/>
        </w:rPr>
      </w:pPr>
    </w:p>
    <w:tbl>
      <w:tblPr>
        <w:tblW w:w="10975" w:type="dxa"/>
        <w:tblInd w:w="5" w:type="dxa"/>
        <w:tblLook w:val="04A0" w:firstRow="1" w:lastRow="0" w:firstColumn="1" w:lastColumn="0" w:noHBand="0" w:noVBand="1"/>
      </w:tblPr>
      <w:tblGrid>
        <w:gridCol w:w="1477"/>
        <w:gridCol w:w="2208"/>
        <w:gridCol w:w="1496"/>
        <w:gridCol w:w="1024"/>
        <w:gridCol w:w="4770"/>
      </w:tblGrid>
      <w:tr w:rsidR="00CC46DD" w:rsidRPr="00892113" w14:paraId="1B53DAE6" w14:textId="77777777" w:rsidTr="002943DE">
        <w:trPr>
          <w:trHeight w:val="385"/>
        </w:trPr>
        <w:tc>
          <w:tcPr>
            <w:tcW w:w="109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4CC05" w14:textId="77777777" w:rsidR="00CC46DD" w:rsidRPr="00D5029B" w:rsidRDefault="00CC46DD" w:rsidP="002943DE">
            <w:pPr>
              <w:ind w:left="-109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5029B">
              <w:rPr>
                <w:rFonts w:ascii="Times New Roman" w:eastAsia="Times New Roman" w:hAnsi="Times New Roman" w:cs="Times New Roman"/>
                <w:b/>
                <w:bCs/>
              </w:rPr>
              <w:t xml:space="preserve">PROJECT STATUS </w:t>
            </w:r>
          </w:p>
        </w:tc>
      </w:tr>
      <w:tr w:rsidR="00FD76B3" w:rsidRPr="00892113" w14:paraId="2E8A19B1" w14:textId="77777777" w:rsidTr="00FD76B3">
        <w:trPr>
          <w:trHeight w:val="1008"/>
        </w:trPr>
        <w:tc>
          <w:tcPr>
            <w:tcW w:w="14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B015F6D" w14:textId="77777777" w:rsidR="00FD76B3" w:rsidRPr="00D5029B" w:rsidRDefault="00FD76B3" w:rsidP="00FD76B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5029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OVERALL </w:t>
            </w:r>
            <w:r w:rsidRPr="00D5029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 xml:space="preserve">PROJECT </w:t>
            </w:r>
            <w:r w:rsidRPr="00D5029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STATUS</w:t>
            </w:r>
          </w:p>
        </w:tc>
        <w:tc>
          <w:tcPr>
            <w:tcW w:w="220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EB6C970" w14:textId="39477C25" w:rsidR="00FD76B3" w:rsidRPr="00D5029B" w:rsidRDefault="009F6E30" w:rsidP="00FD76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 w:rsidR="00FD76B3" w:rsidRPr="00D5029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0% COMPLETED</w:t>
            </w:r>
          </w:p>
        </w:tc>
        <w:tc>
          <w:tcPr>
            <w:tcW w:w="149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55ABCCE" w14:textId="77777777" w:rsidR="00FD76B3" w:rsidRPr="00D5029B" w:rsidRDefault="00FD76B3" w:rsidP="00FD76B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5029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SUMMARY</w:t>
            </w:r>
          </w:p>
        </w:tc>
        <w:tc>
          <w:tcPr>
            <w:tcW w:w="5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50A1310" w14:textId="3607EA1E" w:rsidR="00FD76B3" w:rsidRPr="00D5029B" w:rsidRDefault="00924B80" w:rsidP="00FD76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Implemented SIFT Feature Descriptor Sysgen Model in Xilinx System Generator to generate HDL Code</w:t>
            </w:r>
          </w:p>
        </w:tc>
      </w:tr>
      <w:tr w:rsidR="00FD76B3" w:rsidRPr="00892113" w14:paraId="30E6A045" w14:textId="77777777" w:rsidTr="002943DE">
        <w:trPr>
          <w:trHeight w:val="83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5CB8" w14:textId="77777777" w:rsidR="00FD76B3" w:rsidRPr="00892113" w:rsidRDefault="00FD76B3" w:rsidP="00FD76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A1E8" w14:textId="77777777" w:rsidR="00FD76B3" w:rsidRPr="00892113" w:rsidRDefault="00FD76B3" w:rsidP="00FD76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41CA" w14:textId="77777777" w:rsidR="00FD76B3" w:rsidRPr="00892113" w:rsidRDefault="00FD76B3" w:rsidP="00FD76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99A35" w14:textId="77777777" w:rsidR="00FD76B3" w:rsidRPr="00892113" w:rsidRDefault="00FD76B3" w:rsidP="00FD76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A7DA318" w14:textId="77777777" w:rsidR="00FD76B3" w:rsidRPr="00892113" w:rsidRDefault="00FD76B3" w:rsidP="00FD76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A9F34A9" w14:textId="77777777" w:rsidR="00CC46DD" w:rsidRPr="00892113" w:rsidRDefault="00CC46DD" w:rsidP="00576327">
      <w:pPr>
        <w:rPr>
          <w:rFonts w:ascii="Times New Roman" w:hAnsi="Times New Roman" w:cs="Times New Roman"/>
          <w:bCs/>
          <w:noProof/>
          <w:color w:val="808080" w:themeColor="background1" w:themeShade="80"/>
          <w:sz w:val="16"/>
          <w:szCs w:val="16"/>
        </w:rPr>
      </w:pPr>
    </w:p>
    <w:tbl>
      <w:tblPr>
        <w:tblW w:w="10975" w:type="dxa"/>
        <w:tblInd w:w="5" w:type="dxa"/>
        <w:tblLook w:val="04A0" w:firstRow="1" w:lastRow="0" w:firstColumn="1" w:lastColumn="0" w:noHBand="0" w:noVBand="1"/>
      </w:tblPr>
      <w:tblGrid>
        <w:gridCol w:w="1477"/>
        <w:gridCol w:w="3935"/>
        <w:gridCol w:w="793"/>
        <w:gridCol w:w="4770"/>
      </w:tblGrid>
      <w:tr w:rsidR="00576327" w:rsidRPr="00892113" w14:paraId="495BB40F" w14:textId="77777777" w:rsidTr="00CC46DD">
        <w:trPr>
          <w:trHeight w:val="83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3F6B5" w14:textId="77777777" w:rsidR="00576327" w:rsidRPr="00892113" w:rsidRDefault="00576327" w:rsidP="002943D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C6A40" w14:textId="77777777" w:rsidR="00576327" w:rsidRPr="00892113" w:rsidRDefault="00576327" w:rsidP="002943D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4F3B1" w14:textId="77777777" w:rsidR="00576327" w:rsidRPr="00892113" w:rsidRDefault="00576327" w:rsidP="002943D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89FF" w14:textId="77777777" w:rsidR="00576327" w:rsidRPr="00892113" w:rsidRDefault="00576327" w:rsidP="002943D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325EF7D6" w14:textId="1C408FC2" w:rsidR="0044169D" w:rsidRPr="00D5029B" w:rsidRDefault="00CC46DD" w:rsidP="00CC46DD">
      <w:pPr>
        <w:jc w:val="both"/>
        <w:rPr>
          <w:rFonts w:ascii="Times New Roman" w:hAnsi="Times New Roman" w:cs="Times New Roman"/>
        </w:rPr>
      </w:pPr>
      <w:r w:rsidRPr="00D5029B">
        <w:rPr>
          <w:rFonts w:ascii="Times New Roman" w:hAnsi="Times New Roman" w:cs="Times New Roman"/>
          <w:b/>
          <w:bCs/>
        </w:rPr>
        <w:t xml:space="preserve">Project </w:t>
      </w:r>
      <w:r w:rsidR="00D761D5">
        <w:rPr>
          <w:rFonts w:ascii="Times New Roman" w:hAnsi="Times New Roman" w:cs="Times New Roman"/>
          <w:b/>
          <w:bCs/>
        </w:rPr>
        <w:t>Student</w:t>
      </w:r>
      <w:r w:rsidR="00FD76B3">
        <w:rPr>
          <w:rFonts w:ascii="Times New Roman" w:hAnsi="Times New Roman" w:cs="Times New Roman"/>
          <w:b/>
          <w:bCs/>
        </w:rPr>
        <w:t>s</w:t>
      </w:r>
      <w:r w:rsidRPr="00D5029B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</w:t>
      </w:r>
      <w:r w:rsidR="00D5029B">
        <w:rPr>
          <w:rFonts w:ascii="Times New Roman" w:hAnsi="Times New Roman" w:cs="Times New Roman"/>
          <w:b/>
          <w:bCs/>
        </w:rPr>
        <w:tab/>
      </w:r>
      <w:r w:rsidR="00D5029B">
        <w:rPr>
          <w:rFonts w:ascii="Times New Roman" w:hAnsi="Times New Roman" w:cs="Times New Roman"/>
          <w:b/>
          <w:bCs/>
        </w:rPr>
        <w:tab/>
      </w:r>
      <w:r w:rsidRPr="00D5029B">
        <w:rPr>
          <w:rFonts w:ascii="Times New Roman" w:hAnsi="Times New Roman" w:cs="Times New Roman"/>
          <w:b/>
          <w:bCs/>
        </w:rPr>
        <w:t xml:space="preserve">Project </w:t>
      </w:r>
      <w:r w:rsidR="00D761D5">
        <w:rPr>
          <w:rFonts w:ascii="Times New Roman" w:hAnsi="Times New Roman" w:cs="Times New Roman"/>
          <w:b/>
          <w:bCs/>
        </w:rPr>
        <w:t>Guide</w:t>
      </w:r>
      <w:r w:rsidR="0044169D" w:rsidRPr="00D5029B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</w:t>
      </w:r>
    </w:p>
    <w:p w14:paraId="257C1C25" w14:textId="7C41E029" w:rsidR="00B53EFF" w:rsidRPr="00D5029B" w:rsidRDefault="00FD76B3" w:rsidP="00FD76B3">
      <w:pPr>
        <w:jc w:val="both"/>
        <w:rPr>
          <w:rFonts w:ascii="Times New Roman" w:hAnsi="Times New Roman" w:cs="Times New Roman"/>
          <w:b/>
          <w:bCs/>
          <w:color w:val="000000" w:themeColor="text1"/>
          <w:lang w:val="en-IN"/>
        </w:rPr>
      </w:pPr>
      <w:r>
        <w:rPr>
          <w:rFonts w:ascii="Times New Roman" w:hAnsi="Times New Roman" w:cs="Times New Roman"/>
          <w:color w:val="000000" w:themeColor="text1"/>
        </w:rPr>
        <w:t xml:space="preserve">B. Gururaja </w:t>
      </w:r>
      <w:r w:rsidR="008502AF">
        <w:rPr>
          <w:rFonts w:ascii="Times New Roman" w:hAnsi="Times New Roman" w:cs="Times New Roman"/>
          <w:color w:val="000000" w:themeColor="text1"/>
        </w:rPr>
        <w:t>–</w:t>
      </w:r>
      <w:r>
        <w:rPr>
          <w:rFonts w:ascii="Times New Roman" w:hAnsi="Times New Roman" w:cs="Times New Roman"/>
          <w:color w:val="000000" w:themeColor="text1"/>
        </w:rPr>
        <w:t xml:space="preserve"> 17VV1A0407</w:t>
      </w:r>
      <w:r w:rsidR="00D5029B" w:rsidRPr="00D5029B">
        <w:rPr>
          <w:rFonts w:ascii="Times New Roman" w:hAnsi="Times New Roman" w:cs="Times New Roman"/>
          <w:color w:val="000000" w:themeColor="text1"/>
          <w:lang w:val="en-IN"/>
        </w:rPr>
        <w:tab/>
      </w:r>
      <w:r w:rsidR="00D5029B">
        <w:rPr>
          <w:rFonts w:ascii="Times New Roman" w:hAnsi="Times New Roman" w:cs="Times New Roman"/>
          <w:b/>
          <w:bCs/>
          <w:color w:val="000000" w:themeColor="text1"/>
          <w:lang w:val="en-IN"/>
        </w:rPr>
        <w:tab/>
      </w:r>
      <w:r w:rsidR="00D5029B">
        <w:rPr>
          <w:rFonts w:ascii="Times New Roman" w:hAnsi="Times New Roman" w:cs="Times New Roman"/>
          <w:b/>
          <w:bCs/>
          <w:color w:val="000000" w:themeColor="text1"/>
          <w:lang w:val="en-IN"/>
        </w:rPr>
        <w:tab/>
      </w:r>
      <w:r w:rsidR="00D5029B">
        <w:rPr>
          <w:rFonts w:ascii="Times New Roman" w:hAnsi="Times New Roman" w:cs="Times New Roman"/>
          <w:b/>
          <w:bCs/>
          <w:color w:val="000000" w:themeColor="text1"/>
          <w:lang w:val="en-IN"/>
        </w:rPr>
        <w:tab/>
      </w:r>
      <w:r w:rsidR="00D5029B">
        <w:rPr>
          <w:rFonts w:ascii="Times New Roman" w:hAnsi="Times New Roman" w:cs="Times New Roman"/>
          <w:b/>
          <w:bCs/>
          <w:color w:val="000000" w:themeColor="text1"/>
          <w:lang w:val="en-IN"/>
        </w:rPr>
        <w:tab/>
      </w:r>
      <w:r w:rsidR="00D5029B">
        <w:rPr>
          <w:rFonts w:ascii="Times New Roman" w:hAnsi="Times New Roman" w:cs="Times New Roman"/>
          <w:b/>
          <w:bCs/>
          <w:color w:val="000000" w:themeColor="text1"/>
          <w:lang w:val="en-IN"/>
        </w:rPr>
        <w:tab/>
      </w:r>
      <w:r w:rsidR="00D5029B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 xml:space="preserve">            </w:t>
      </w:r>
      <w:r w:rsidR="0016653C" w:rsidRPr="0016653C">
        <w:t>Dr.Ch. Srinivasa Rao</w:t>
      </w:r>
    </w:p>
    <w:p w14:paraId="6B5DCFEA" w14:textId="19E1B1CD" w:rsidR="00F27FD3" w:rsidRPr="00D5029B" w:rsidRDefault="00FD76B3" w:rsidP="00FD76B3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G. Krishna Rao </w:t>
      </w:r>
      <w:r w:rsidR="008502AF">
        <w:rPr>
          <w:rFonts w:ascii="Times New Roman" w:hAnsi="Times New Roman" w:cs="Times New Roman"/>
          <w:color w:val="000000" w:themeColor="text1"/>
        </w:rPr>
        <w:t>–</w:t>
      </w:r>
      <w:r>
        <w:rPr>
          <w:rFonts w:ascii="Times New Roman" w:hAnsi="Times New Roman" w:cs="Times New Roman"/>
          <w:color w:val="000000" w:themeColor="text1"/>
        </w:rPr>
        <w:t xml:space="preserve"> 18VV5A0465</w:t>
      </w:r>
      <w:r w:rsidR="00F27FD3" w:rsidRPr="00D5029B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</w:t>
      </w:r>
      <w:r w:rsidR="008502AF">
        <w:rPr>
          <w:rFonts w:ascii="Times New Roman" w:hAnsi="Times New Roman" w:cs="Times New Roman"/>
          <w:color w:val="000000" w:themeColor="text1"/>
        </w:rPr>
        <w:t xml:space="preserve"> </w:t>
      </w:r>
      <w:r w:rsidR="00F27FD3" w:rsidRPr="00D5029B">
        <w:rPr>
          <w:rFonts w:ascii="Times New Roman" w:hAnsi="Times New Roman" w:cs="Times New Roman"/>
          <w:color w:val="000000" w:themeColor="text1"/>
        </w:rPr>
        <w:t>P</w:t>
      </w:r>
      <w:r w:rsidR="0016653C">
        <w:rPr>
          <w:rFonts w:ascii="Times New Roman" w:hAnsi="Times New Roman" w:cs="Times New Roman"/>
          <w:color w:val="000000" w:themeColor="text1"/>
        </w:rPr>
        <w:t>rofessor</w:t>
      </w:r>
    </w:p>
    <w:p w14:paraId="7A85470B" w14:textId="07A19EF0" w:rsidR="00F27FD3" w:rsidRDefault="00FD76B3" w:rsidP="00FD76B3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K. Eshwar </w:t>
      </w:r>
      <w:r w:rsidR="008502AF">
        <w:rPr>
          <w:rFonts w:ascii="Times New Roman" w:hAnsi="Times New Roman" w:cs="Times New Roman"/>
          <w:color w:val="000000" w:themeColor="text1"/>
        </w:rPr>
        <w:t>Ajay – 17VV1A0423</w:t>
      </w:r>
      <w:r w:rsidR="00F27FD3" w:rsidRPr="00D5029B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</w:t>
      </w:r>
      <w:r w:rsidR="00D5029B">
        <w:rPr>
          <w:rFonts w:ascii="Times New Roman" w:hAnsi="Times New Roman" w:cs="Times New Roman"/>
          <w:color w:val="000000" w:themeColor="text1"/>
        </w:rPr>
        <w:tab/>
      </w:r>
      <w:r w:rsidR="00C20BA1">
        <w:rPr>
          <w:rFonts w:ascii="Times New Roman" w:hAnsi="Times New Roman" w:cs="Times New Roman"/>
          <w:color w:val="000000" w:themeColor="text1"/>
        </w:rPr>
        <w:t>Department of ECE</w:t>
      </w:r>
    </w:p>
    <w:p w14:paraId="16B6A076" w14:textId="5E5B1874" w:rsidR="00FD76B3" w:rsidRDefault="008502AF" w:rsidP="00FD76B3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K. Sai Charan – 17VV1A0426</w:t>
      </w:r>
    </w:p>
    <w:p w14:paraId="67C60DFA" w14:textId="05385232" w:rsidR="008502AF" w:rsidRPr="00D5029B" w:rsidRDefault="008502AF" w:rsidP="00FD76B3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Md. Shoaib Shariff – 17VV1A0433</w:t>
      </w:r>
    </w:p>
    <w:sectPr w:rsidR="008502AF" w:rsidRPr="00D5029B" w:rsidSect="00F35C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46" w:right="576" w:bottom="576" w:left="57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EBC2F" w14:textId="77777777" w:rsidR="008A5A79" w:rsidRDefault="008A5A79" w:rsidP="004C6C01">
      <w:r>
        <w:separator/>
      </w:r>
    </w:p>
  </w:endnote>
  <w:endnote w:type="continuationSeparator" w:id="0">
    <w:p w14:paraId="30038254" w14:textId="77777777" w:rsidR="008A5A79" w:rsidRDefault="008A5A79" w:rsidP="004C6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4CF3E" w14:textId="77777777" w:rsidR="002943DE" w:rsidRDefault="002943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DAD75" w14:textId="77777777" w:rsidR="002943DE" w:rsidRDefault="002943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26BB2" w14:textId="77777777" w:rsidR="002943DE" w:rsidRDefault="002943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5EC8A" w14:textId="77777777" w:rsidR="008A5A79" w:rsidRDefault="008A5A79" w:rsidP="004C6C01">
      <w:r>
        <w:separator/>
      </w:r>
    </w:p>
  </w:footnote>
  <w:footnote w:type="continuationSeparator" w:id="0">
    <w:p w14:paraId="79F2091B" w14:textId="77777777" w:rsidR="008A5A79" w:rsidRDefault="008A5A79" w:rsidP="004C6C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2281" w14:textId="77777777" w:rsidR="002943DE" w:rsidRDefault="002943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A43AD" w14:textId="77777777" w:rsidR="002943DE" w:rsidRDefault="002943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CEBFB" w14:textId="77777777" w:rsidR="002943DE" w:rsidRDefault="002943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327"/>
    <w:rsid w:val="00013CF0"/>
    <w:rsid w:val="00020BEF"/>
    <w:rsid w:val="00024BC7"/>
    <w:rsid w:val="00025AE9"/>
    <w:rsid w:val="00055D30"/>
    <w:rsid w:val="00064C12"/>
    <w:rsid w:val="0006622C"/>
    <w:rsid w:val="000978F3"/>
    <w:rsid w:val="000A1869"/>
    <w:rsid w:val="000A703F"/>
    <w:rsid w:val="000D0F72"/>
    <w:rsid w:val="000F109D"/>
    <w:rsid w:val="00145306"/>
    <w:rsid w:val="00160FE2"/>
    <w:rsid w:val="00163990"/>
    <w:rsid w:val="0016653C"/>
    <w:rsid w:val="00177CFE"/>
    <w:rsid w:val="00190874"/>
    <w:rsid w:val="001A56BE"/>
    <w:rsid w:val="001A7AAD"/>
    <w:rsid w:val="001E0FF7"/>
    <w:rsid w:val="00216CD5"/>
    <w:rsid w:val="002424A5"/>
    <w:rsid w:val="00250419"/>
    <w:rsid w:val="002744FF"/>
    <w:rsid w:val="00276A1E"/>
    <w:rsid w:val="00282CD9"/>
    <w:rsid w:val="002831C7"/>
    <w:rsid w:val="00293C5E"/>
    <w:rsid w:val="002943DE"/>
    <w:rsid w:val="002A1E59"/>
    <w:rsid w:val="002B3792"/>
    <w:rsid w:val="002C1F2E"/>
    <w:rsid w:val="002C42F6"/>
    <w:rsid w:val="002D027B"/>
    <w:rsid w:val="002D17E5"/>
    <w:rsid w:val="002E0976"/>
    <w:rsid w:val="00307DF1"/>
    <w:rsid w:val="00307EEA"/>
    <w:rsid w:val="00343574"/>
    <w:rsid w:val="003560B8"/>
    <w:rsid w:val="0039509E"/>
    <w:rsid w:val="003B4205"/>
    <w:rsid w:val="003D14B5"/>
    <w:rsid w:val="00410A65"/>
    <w:rsid w:val="004221EB"/>
    <w:rsid w:val="00430E2B"/>
    <w:rsid w:val="0044169D"/>
    <w:rsid w:val="00471C74"/>
    <w:rsid w:val="00473CC3"/>
    <w:rsid w:val="004937B7"/>
    <w:rsid w:val="00495588"/>
    <w:rsid w:val="00495DA1"/>
    <w:rsid w:val="004A43F4"/>
    <w:rsid w:val="004C6C01"/>
    <w:rsid w:val="00504628"/>
    <w:rsid w:val="00511E24"/>
    <w:rsid w:val="00534612"/>
    <w:rsid w:val="005449AA"/>
    <w:rsid w:val="00570E6F"/>
    <w:rsid w:val="005720A7"/>
    <w:rsid w:val="00576327"/>
    <w:rsid w:val="00596D58"/>
    <w:rsid w:val="005B03B7"/>
    <w:rsid w:val="005B27EF"/>
    <w:rsid w:val="005C009E"/>
    <w:rsid w:val="00611CC3"/>
    <w:rsid w:val="00615C1A"/>
    <w:rsid w:val="006208CC"/>
    <w:rsid w:val="006417CD"/>
    <w:rsid w:val="0064604C"/>
    <w:rsid w:val="00647099"/>
    <w:rsid w:val="0065552C"/>
    <w:rsid w:val="0067724E"/>
    <w:rsid w:val="006B7E34"/>
    <w:rsid w:val="00710BDD"/>
    <w:rsid w:val="007318F6"/>
    <w:rsid w:val="00746911"/>
    <w:rsid w:val="00751E00"/>
    <w:rsid w:val="007805A4"/>
    <w:rsid w:val="007B16E4"/>
    <w:rsid w:val="007C72F8"/>
    <w:rsid w:val="007D01DF"/>
    <w:rsid w:val="007E1D4E"/>
    <w:rsid w:val="008502AF"/>
    <w:rsid w:val="00853EC4"/>
    <w:rsid w:val="00871614"/>
    <w:rsid w:val="00892113"/>
    <w:rsid w:val="00894A5A"/>
    <w:rsid w:val="00897019"/>
    <w:rsid w:val="008A5A79"/>
    <w:rsid w:val="008A7C4A"/>
    <w:rsid w:val="008C6E74"/>
    <w:rsid w:val="008E2EF3"/>
    <w:rsid w:val="00924B80"/>
    <w:rsid w:val="00961BFA"/>
    <w:rsid w:val="00981FA4"/>
    <w:rsid w:val="00985BD7"/>
    <w:rsid w:val="0099288F"/>
    <w:rsid w:val="009A7827"/>
    <w:rsid w:val="009B203C"/>
    <w:rsid w:val="009B26E3"/>
    <w:rsid w:val="009C61B0"/>
    <w:rsid w:val="009F0DFA"/>
    <w:rsid w:val="009F68F8"/>
    <w:rsid w:val="009F6E30"/>
    <w:rsid w:val="00A06C5C"/>
    <w:rsid w:val="00A24153"/>
    <w:rsid w:val="00A35F36"/>
    <w:rsid w:val="00A367B9"/>
    <w:rsid w:val="00A824AD"/>
    <w:rsid w:val="00A84A5F"/>
    <w:rsid w:val="00AC464E"/>
    <w:rsid w:val="00B028AE"/>
    <w:rsid w:val="00B0355C"/>
    <w:rsid w:val="00B03F61"/>
    <w:rsid w:val="00B24FE1"/>
    <w:rsid w:val="00B53EFF"/>
    <w:rsid w:val="00B61915"/>
    <w:rsid w:val="00B758CE"/>
    <w:rsid w:val="00BC3BB4"/>
    <w:rsid w:val="00BE251E"/>
    <w:rsid w:val="00BF30B0"/>
    <w:rsid w:val="00C20BA1"/>
    <w:rsid w:val="00C3114D"/>
    <w:rsid w:val="00C31CCD"/>
    <w:rsid w:val="00C74B39"/>
    <w:rsid w:val="00C92B74"/>
    <w:rsid w:val="00C93CCE"/>
    <w:rsid w:val="00CA5ED2"/>
    <w:rsid w:val="00CB63BE"/>
    <w:rsid w:val="00CC46DD"/>
    <w:rsid w:val="00CC4CAD"/>
    <w:rsid w:val="00CD576B"/>
    <w:rsid w:val="00CF1CEA"/>
    <w:rsid w:val="00D17BF9"/>
    <w:rsid w:val="00D37B2B"/>
    <w:rsid w:val="00D5029B"/>
    <w:rsid w:val="00D51D4E"/>
    <w:rsid w:val="00D57248"/>
    <w:rsid w:val="00D6551C"/>
    <w:rsid w:val="00D761D5"/>
    <w:rsid w:val="00E25A7A"/>
    <w:rsid w:val="00E33807"/>
    <w:rsid w:val="00E60CA9"/>
    <w:rsid w:val="00E62B5A"/>
    <w:rsid w:val="00E66562"/>
    <w:rsid w:val="00E83569"/>
    <w:rsid w:val="00ED200A"/>
    <w:rsid w:val="00EE207C"/>
    <w:rsid w:val="00EF017D"/>
    <w:rsid w:val="00F27FD3"/>
    <w:rsid w:val="00F32754"/>
    <w:rsid w:val="00F35C56"/>
    <w:rsid w:val="00F3635B"/>
    <w:rsid w:val="00F45633"/>
    <w:rsid w:val="00F560D8"/>
    <w:rsid w:val="00F569CF"/>
    <w:rsid w:val="00FB2B03"/>
    <w:rsid w:val="00FC7245"/>
    <w:rsid w:val="00FD082A"/>
    <w:rsid w:val="00FD6765"/>
    <w:rsid w:val="00FD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E5C60"/>
  <w15:chartTrackingRefBased/>
  <w15:docId w15:val="{CDDECDB9-D705-4B09-8C23-B8088C2C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2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C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C01"/>
  </w:style>
  <w:style w:type="paragraph" w:styleId="Footer">
    <w:name w:val="footer"/>
    <w:basedOn w:val="Normal"/>
    <w:link w:val="FooterChar"/>
    <w:uiPriority w:val="99"/>
    <w:unhideWhenUsed/>
    <w:rsid w:val="004C6C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C01"/>
  </w:style>
  <w:style w:type="table" w:styleId="TableGrid">
    <w:name w:val="Table Grid"/>
    <w:basedOn w:val="TableNormal"/>
    <w:uiPriority w:val="99"/>
    <w:rsid w:val="00B53EF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558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558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7245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29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ay\Downloads\IC-Monthly-Project-Status-Report-10673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10520B-A65D-48BD-BA8F-AEF5FA8E0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IC-Monthly-Project-Status-Report-10673_WORD.dotx</Template>
  <TotalTime>149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Manager/>
  <Company>Smartsheet.com</Company>
  <LinksUpToDate>false</LinksUpToDate>
  <CharactersWithSpaces>1834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Guru Raja</cp:lastModifiedBy>
  <cp:revision>27</cp:revision>
  <cp:lastPrinted>2020-02-18T05:03:00Z</cp:lastPrinted>
  <dcterms:created xsi:type="dcterms:W3CDTF">2021-03-18T05:49:00Z</dcterms:created>
  <dcterms:modified xsi:type="dcterms:W3CDTF">2021-06-30T10:16:00Z</dcterms:modified>
  <cp:category/>
</cp:coreProperties>
</file>