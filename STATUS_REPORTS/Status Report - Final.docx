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9A80E" w14:textId="3BFC5769" w:rsidR="002C42F6" w:rsidRDefault="00E62B5A" w:rsidP="00611CC3">
      <w:pPr>
        <w:spacing w:before="100" w:beforeAutospacing="1"/>
        <w:jc w:val="center"/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</w:pPr>
      <w:r w:rsidRPr="00892113"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  <w:t>PROJECT STATUS REPORT</w:t>
      </w:r>
    </w:p>
    <w:p w14:paraId="5AB238B3" w14:textId="77777777" w:rsidR="00611CC3" w:rsidRPr="002C42F6" w:rsidRDefault="00611CC3" w:rsidP="00611CC3">
      <w:pPr>
        <w:spacing w:before="100" w:beforeAutospacing="1"/>
        <w:jc w:val="center"/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743"/>
      </w:tblGrid>
      <w:tr w:rsidR="0044169D" w:rsidRPr="00892113" w14:paraId="1DC4FF39" w14:textId="77777777" w:rsidTr="00013CF0">
        <w:tc>
          <w:tcPr>
            <w:tcW w:w="2335" w:type="dxa"/>
          </w:tcPr>
          <w:p w14:paraId="1F7E20B5" w14:textId="296B0330" w:rsidR="0044169D" w:rsidRPr="00D5029B" w:rsidRDefault="0044169D" w:rsidP="00F32754">
            <w:pPr>
              <w:spacing w:before="100" w:beforeAutospacing="1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Course</w:t>
            </w:r>
            <w:r w:rsidR="00013CF0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              </w:t>
            </w:r>
            <w:r w:rsidR="00504628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743" w:type="dxa"/>
          </w:tcPr>
          <w:p w14:paraId="44B98F8D" w14:textId="1698BABB" w:rsidR="0044169D" w:rsidRPr="00D5029B" w:rsidRDefault="000D0F72" w:rsidP="00F32754">
            <w:pPr>
              <w:spacing w:before="100" w:beforeAutospacing="1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B</w:t>
            </w:r>
            <w:r w:rsidR="0044169D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.Tech (</w: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Electronics and Communication Engineering</w:t>
            </w:r>
            <w:r w:rsidR="0044169D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  <w:tr w:rsidR="00576327" w:rsidRPr="00892113" w14:paraId="4F8518AB" w14:textId="77777777" w:rsidTr="00013CF0">
        <w:tc>
          <w:tcPr>
            <w:tcW w:w="2335" w:type="dxa"/>
          </w:tcPr>
          <w:p w14:paraId="00A8905D" w14:textId="034DFA28" w:rsidR="00576327" w:rsidRPr="00D5029B" w:rsidRDefault="00576327" w:rsidP="00F32754">
            <w:pPr>
              <w:spacing w:before="100" w:beforeAutospacing="1"/>
              <w:rPr>
                <w:rFonts w:ascii="Times New Roman" w:hAnsi="Times New Roman" w:cs="Times New Roman"/>
                <w:bCs/>
                <w:noProof/>
                <w:color w:val="808080" w:themeColor="background1" w:themeShade="80"/>
                <w:sz w:val="24"/>
                <w:szCs w:val="24"/>
              </w:rPr>
            </w:pP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Project name</w:t>
            </w:r>
            <w:r w:rsidR="00013CF0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    </w:t>
            </w:r>
            <w:r w:rsidR="00504628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743" w:type="dxa"/>
          </w:tcPr>
          <w:p w14:paraId="5DB6F941" w14:textId="13F4570D" w:rsidR="00576327" w:rsidRPr="000D0F72" w:rsidRDefault="000D0F72" w:rsidP="00F32754">
            <w:pPr>
              <w:spacing w:before="100" w:beforeAutospacing="1"/>
              <w:rPr>
                <w:rFonts w:ascii="Times New Roman" w:hAnsi="Times New Roman" w:cs="Times New Roman"/>
                <w:noProof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Implementation Of Vision For Robots On FPGA</w:t>
            </w:r>
          </w:p>
        </w:tc>
      </w:tr>
    </w:tbl>
    <w:tbl>
      <w:tblPr>
        <w:tblW w:w="11060" w:type="dxa"/>
        <w:jc w:val="center"/>
        <w:tblLook w:val="04A0" w:firstRow="1" w:lastRow="0" w:firstColumn="1" w:lastColumn="0" w:noHBand="0" w:noVBand="1"/>
      </w:tblPr>
      <w:tblGrid>
        <w:gridCol w:w="1562"/>
        <w:gridCol w:w="2208"/>
        <w:gridCol w:w="2520"/>
        <w:gridCol w:w="4770"/>
      </w:tblGrid>
      <w:tr w:rsidR="00E62B5A" w:rsidRPr="005720A7" w14:paraId="1587D597" w14:textId="77777777" w:rsidTr="005720A7">
        <w:trPr>
          <w:trHeight w:val="83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63058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97431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B3591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2FD9A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62B5A" w:rsidRPr="005720A7" w14:paraId="0D133A96" w14:textId="77777777" w:rsidTr="005720A7">
        <w:trPr>
          <w:trHeight w:val="120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B0C3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F770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7249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11E5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62B5A" w:rsidRPr="005720A7" w14:paraId="6DE2041F" w14:textId="77777777" w:rsidTr="005720A7">
        <w:trPr>
          <w:trHeight w:val="385"/>
          <w:jc w:val="center"/>
        </w:trPr>
        <w:tc>
          <w:tcPr>
            <w:tcW w:w="11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4F67" w14:textId="68BE9331" w:rsidR="00E62B5A" w:rsidRPr="005720A7" w:rsidRDefault="00892113" w:rsidP="00CC46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</w:t>
            </w:r>
            <w:r w:rsidR="00576327" w:rsidRPr="005720A7">
              <w:rPr>
                <w:rFonts w:ascii="Times New Roman" w:eastAsia="Times New Roman" w:hAnsi="Times New Roman" w:cs="Times New Roman"/>
                <w:color w:val="000000"/>
              </w:rPr>
              <w:t xml:space="preserve">mpleted </w:t>
            </w:r>
            <w:r w:rsidR="00E62B5A" w:rsidRPr="005720A7">
              <w:rPr>
                <w:rFonts w:ascii="Times New Roman" w:eastAsia="Times New Roman" w:hAnsi="Times New Roman" w:cs="Times New Roman"/>
                <w:color w:val="000000"/>
              </w:rPr>
              <w:t>WORK</w:t>
            </w:r>
          </w:p>
        </w:tc>
      </w:tr>
      <w:tr w:rsidR="00E62B5A" w:rsidRPr="005720A7" w14:paraId="41D08E37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2C51413" w14:textId="0CF94BCF" w:rsidR="00E62B5A" w:rsidRPr="005720A7" w:rsidRDefault="0044169D" w:rsidP="00E62B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  <w:r w:rsidR="00E62B5A"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AT</w:t>
            </w: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</w:p>
        </w:tc>
        <w:tc>
          <w:tcPr>
            <w:tcW w:w="22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D9FC54A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65607E0C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</w:t>
            </w:r>
          </w:p>
        </w:tc>
      </w:tr>
      <w:tr w:rsidR="00E62B5A" w:rsidRPr="005720A7" w14:paraId="6025FABA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ECB77B" w14:textId="09CD62BE" w:rsidR="00E62B5A" w:rsidRPr="005720A7" w:rsidRDefault="00D6551C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03F61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4169D"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="0044169D" w:rsidRPr="005720A7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  <w:r w:rsidR="00ED200A" w:rsidRPr="005720A7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47F248" w14:textId="77777777" w:rsidR="00E62B5A" w:rsidRPr="005720A7" w:rsidRDefault="00576327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 xml:space="preserve">Completed 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266CBA" w14:textId="070A2C97" w:rsidR="00E62B5A" w:rsidRPr="005720A7" w:rsidRDefault="00B03F61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Implementation of vision for robots on FPGA topic is selected.</w:t>
            </w:r>
          </w:p>
        </w:tc>
      </w:tr>
      <w:tr w:rsidR="00B03F61" w:rsidRPr="005720A7" w14:paraId="754AA39E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10A5A3" w14:textId="05BA9F60" w:rsidR="00B03F61" w:rsidRPr="005720A7" w:rsidRDefault="00B03F61" w:rsidP="00B03F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/202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5AF1F8E" w14:textId="5E55C894" w:rsidR="00B03F61" w:rsidRPr="005720A7" w:rsidRDefault="00B03F61" w:rsidP="00B03F6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A5A4D0B" w14:textId="658CEE42" w:rsidR="00B03F61" w:rsidRPr="005720A7" w:rsidRDefault="00B03F61" w:rsidP="00B03F6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Literature survey on </w:t>
            </w:r>
            <w:r w:rsidR="00CD576B">
              <w:rPr>
                <w:rFonts w:ascii="Times New Roman" w:eastAsia="Times New Roman" w:hAnsi="Times New Roman" w:cs="Times New Roman"/>
                <w:color w:val="000000"/>
              </w:rPr>
              <w:t xml:space="preserve">IJCV paper </w:t>
            </w:r>
            <w:r w:rsidR="00CD576B" w:rsidRPr="00CD576B">
              <w:rPr>
                <w:rFonts w:ascii="Times New Roman" w:eastAsia="Times New Roman" w:hAnsi="Times New Roman" w:cs="Times New Roman"/>
                <w:color w:val="000000"/>
              </w:rPr>
              <w:t>Distinctive Image Features from Scale-Invariant Keypoints</w:t>
            </w:r>
          </w:p>
        </w:tc>
      </w:tr>
      <w:tr w:rsidR="00E62B5A" w:rsidRPr="005720A7" w14:paraId="2C1E7967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73D1B8" w14:textId="1AEBF786" w:rsidR="00E62B5A" w:rsidRPr="005720A7" w:rsidRDefault="00B03F61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 w:rsidR="00EF017D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EF01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4169D" w:rsidRPr="005720A7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  <w:r w:rsidR="00ED200A" w:rsidRPr="005720A7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415A48" w14:textId="77777777" w:rsidR="00E62B5A" w:rsidRPr="005720A7" w:rsidRDefault="00576327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315F37" w14:textId="11180771" w:rsidR="00E62B5A" w:rsidRPr="005720A7" w:rsidRDefault="0064604C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Installation of Xilinx Software</w:t>
            </w:r>
          </w:p>
        </w:tc>
      </w:tr>
      <w:tr w:rsidR="000F109D" w:rsidRPr="005720A7" w14:paraId="12D78BDD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99652E1" w14:textId="09609245" w:rsidR="000F109D" w:rsidRPr="005720A7" w:rsidRDefault="0064604C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5B27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  <w:r w:rsidR="00064C12" w:rsidRPr="005720A7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6F65BBA" w14:textId="735EDDBB" w:rsidR="000F109D" w:rsidRPr="005720A7" w:rsidRDefault="000F109D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429CE2E" w14:textId="4971769B" w:rsidR="000F109D" w:rsidRPr="005720A7" w:rsidRDefault="0064604C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Implementation of basic circuits in</w:t>
            </w:r>
            <w:r w:rsidR="00C93CCE">
              <w:rPr>
                <w:rFonts w:ascii="Times New Roman" w:eastAsia="Times New Roman" w:hAnsi="Times New Roman" w:cs="Times New Roman"/>
                <w:color w:val="000000"/>
              </w:rPr>
              <w:t xml:space="preserve"> VHDL using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Xilinx</w:t>
            </w:r>
          </w:p>
        </w:tc>
      </w:tr>
      <w:tr w:rsidR="000F109D" w:rsidRPr="005720A7" w14:paraId="4B7D5C43" w14:textId="77777777" w:rsidTr="002831C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5A99E1" w14:textId="3DCF9AD3" w:rsidR="000F109D" w:rsidRPr="005720A7" w:rsidRDefault="00C93CCE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064C12" w:rsidRPr="005720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/202</w:t>
            </w:r>
            <w:r w:rsidR="00064C12" w:rsidRPr="005720A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CE204A" w14:textId="61F1CEFF" w:rsidR="000F109D" w:rsidRPr="005720A7" w:rsidRDefault="000F109D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B9584C" w14:textId="0649B4A1" w:rsidR="000F109D" w:rsidRPr="005720A7" w:rsidRDefault="003B4205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Literature survey on diffe</w:t>
            </w:r>
            <w:r w:rsidR="00961BFA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ent </w:t>
            </w:r>
            <w:r w:rsidR="00961BFA">
              <w:rPr>
                <w:rFonts w:ascii="Times New Roman" w:eastAsia="Times New Roman" w:hAnsi="Times New Roman" w:cs="Times New Roman"/>
                <w:color w:val="000000"/>
              </w:rPr>
              <w:t>research papers</w:t>
            </w:r>
          </w:p>
        </w:tc>
      </w:tr>
      <w:tr w:rsidR="00F3635B" w:rsidRPr="005720A7" w14:paraId="4D87B3C7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58C2AE0" w14:textId="62203786" w:rsidR="00F3635B" w:rsidRPr="005720A7" w:rsidRDefault="00F3635B" w:rsidP="00F3635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22/0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D55C0B1" w14:textId="08FF0180" w:rsidR="00F3635B" w:rsidRPr="005720A7" w:rsidRDefault="00F3635B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DCE4707" w14:textId="3D46323B" w:rsidR="00F3635B" w:rsidRPr="00C93CCE" w:rsidRDefault="00F3635B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93CCE">
              <w:rPr>
                <w:rFonts w:ascii="Times New Roman" w:eastAsia="Times New Roman" w:hAnsi="Times New Roman" w:cs="Times New Roman"/>
                <w:color w:val="000000"/>
              </w:rPr>
              <w:t>Abstract verification</w:t>
            </w:r>
          </w:p>
        </w:tc>
      </w:tr>
      <w:tr w:rsidR="00F3635B" w:rsidRPr="005720A7" w14:paraId="5AC495FC" w14:textId="77777777" w:rsidTr="002831C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D57983" w14:textId="1388540B" w:rsidR="00F3635B" w:rsidRPr="005720A7" w:rsidRDefault="009F6E30" w:rsidP="00F3635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30/05/2021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A381BD" w14:textId="1D398A08" w:rsidR="00F3635B" w:rsidRPr="005720A7" w:rsidRDefault="009F6E30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B4FFC3" w14:textId="75DA5363" w:rsidR="00F3635B" w:rsidRPr="00C93CCE" w:rsidRDefault="009F6E30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Implemented SIFT in python using Open CV library</w:t>
            </w:r>
          </w:p>
        </w:tc>
      </w:tr>
      <w:tr w:rsidR="002943DE" w:rsidRPr="005720A7" w14:paraId="2D4D3F1E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B05C9C8" w14:textId="51196898" w:rsidR="002943DE" w:rsidRPr="005720A7" w:rsidRDefault="009F6E30" w:rsidP="00F3635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14/06/2021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81AD1A8" w14:textId="51AFF41D" w:rsidR="002943DE" w:rsidRPr="005720A7" w:rsidRDefault="009F6E30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7E9BEE6" w14:textId="296A0F6B" w:rsidR="002943DE" w:rsidRPr="005720A7" w:rsidRDefault="009F6E30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Implemented SIFT in Matlab and Simulink</w:t>
            </w:r>
          </w:p>
        </w:tc>
      </w:tr>
      <w:tr w:rsidR="006A1C33" w:rsidRPr="005720A7" w14:paraId="283E086A" w14:textId="77777777" w:rsidTr="006A1C33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3592E1" w14:textId="668A9656" w:rsidR="006A1C33" w:rsidRPr="006A1C33" w:rsidRDefault="006A1C33" w:rsidP="006A1C33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28/06/2021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508DA3" w14:textId="6DB6529B" w:rsidR="006A1C33" w:rsidRPr="006A1C33" w:rsidRDefault="006A1C33" w:rsidP="006A1C33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56A67E" w14:textId="068BFDB2" w:rsidR="006A1C33" w:rsidRPr="006A1C33" w:rsidRDefault="006A1C33" w:rsidP="006A1C33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Implemented SIFT Feature Descriptor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Sysgen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Model in Xilinx System Generator</w:t>
            </w:r>
          </w:p>
        </w:tc>
      </w:tr>
      <w:tr w:rsidR="006A1C33" w:rsidRPr="005720A7" w14:paraId="15247309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0EDBCD7" w14:textId="2D4A768C" w:rsidR="006A1C33" w:rsidRDefault="006A1C33" w:rsidP="006A1C3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03/07/2021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B7262BD" w14:textId="3A93B739" w:rsidR="006A1C33" w:rsidRDefault="006A1C33" w:rsidP="006A1C3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E42D64E" w14:textId="0916228E" w:rsidR="006A1C33" w:rsidRDefault="006A1C33" w:rsidP="006A1C3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Conversion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Sysgen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Model to HDL code</w:t>
            </w:r>
          </w:p>
        </w:tc>
      </w:tr>
      <w:tr w:rsidR="00F3635B" w:rsidRPr="005720A7" w14:paraId="3000B32A" w14:textId="77777777" w:rsidTr="002831C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AE4FED" w14:textId="6C4FE2C1" w:rsidR="00F3635B" w:rsidRPr="005720A7" w:rsidRDefault="006A1C33" w:rsidP="00F3635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06/07/2021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3D1D60" w14:textId="7D4C56D2" w:rsidR="00F3635B" w:rsidRPr="005720A7" w:rsidRDefault="006A1C33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9CC365" w14:textId="3BF2C1A9" w:rsidR="00F3635B" w:rsidRPr="005720A7" w:rsidRDefault="006A1C33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Documentation work</w:t>
            </w:r>
          </w:p>
        </w:tc>
      </w:tr>
    </w:tbl>
    <w:p w14:paraId="20FCB5DE" w14:textId="77777777" w:rsidR="000F109D" w:rsidRPr="00892113" w:rsidRDefault="000F109D" w:rsidP="00576327">
      <w:pP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tbl>
      <w:tblPr>
        <w:tblW w:w="11070" w:type="dxa"/>
        <w:tblInd w:w="5" w:type="dxa"/>
        <w:tblLook w:val="04A0" w:firstRow="1" w:lastRow="0" w:firstColumn="1" w:lastColumn="0" w:noHBand="0" w:noVBand="1"/>
      </w:tblPr>
      <w:tblGrid>
        <w:gridCol w:w="1563"/>
        <w:gridCol w:w="2210"/>
        <w:gridCol w:w="7297"/>
      </w:tblGrid>
      <w:tr w:rsidR="00F45633" w:rsidRPr="00892113" w14:paraId="706C9870" w14:textId="77777777" w:rsidTr="008C6E74">
        <w:trPr>
          <w:trHeight w:val="421"/>
        </w:trPr>
        <w:tc>
          <w:tcPr>
            <w:tcW w:w="1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8DB6928" w14:textId="77777777" w:rsidR="00F45633" w:rsidRPr="00D5029B" w:rsidRDefault="00F45633" w:rsidP="002943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22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45E0A68" w14:textId="77777777" w:rsidR="00F45633" w:rsidRPr="00D5029B" w:rsidRDefault="00F45633" w:rsidP="002943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72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6C220AE" w14:textId="77777777" w:rsidR="00F45633" w:rsidRPr="00D5029B" w:rsidRDefault="00F45633" w:rsidP="002943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</w:t>
            </w:r>
          </w:p>
        </w:tc>
      </w:tr>
      <w:tr w:rsidR="00C93CCE" w:rsidRPr="00892113" w14:paraId="2C9A44DF" w14:textId="77777777" w:rsidTr="008C6E74">
        <w:trPr>
          <w:trHeight w:val="421"/>
        </w:trPr>
        <w:tc>
          <w:tcPr>
            <w:tcW w:w="15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6C14414" w14:textId="77777777" w:rsidR="00C93CCE" w:rsidRPr="00D5029B" w:rsidRDefault="00C93CCE" w:rsidP="002943D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5DB03E" w14:textId="02DCB838" w:rsidR="00C93CCE" w:rsidRPr="00D5029B" w:rsidRDefault="00C93CCE" w:rsidP="002943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color w:val="000000"/>
              </w:rPr>
              <w:t>Yet to be done</w:t>
            </w:r>
          </w:p>
        </w:tc>
        <w:tc>
          <w:tcPr>
            <w:tcW w:w="72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3F39D3" w14:textId="223E8307" w:rsidR="00C93CCE" w:rsidRDefault="00C93CCE" w:rsidP="002943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Verification of</w:t>
            </w:r>
            <w:r w:rsidR="00FD76B3">
              <w:rPr>
                <w:rFonts w:ascii="Times New Roman" w:eastAsia="Times New Roman" w:hAnsi="Times New Roman" w:cs="Times New Roman"/>
                <w:color w:val="000000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1C33">
              <w:rPr>
                <w:rFonts w:ascii="Times New Roman" w:eastAsia="Times New Roman" w:hAnsi="Times New Roman" w:cs="Times New Roman"/>
                <w:color w:val="000000"/>
              </w:rPr>
              <w:t>documentation work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552D1BB" w14:textId="77777777" w:rsidR="00CC46DD" w:rsidRPr="00892113" w:rsidRDefault="00CC46DD" w:rsidP="00576327">
      <w:pPr>
        <w:rPr>
          <w:rFonts w:ascii="Times New Roman" w:hAnsi="Times New Roman" w:cs="Times New Roman"/>
          <w:bCs/>
          <w:noProof/>
          <w:color w:val="808080" w:themeColor="background1" w:themeShade="80"/>
          <w:sz w:val="16"/>
          <w:szCs w:val="16"/>
        </w:rPr>
      </w:pPr>
    </w:p>
    <w:tbl>
      <w:tblPr>
        <w:tblW w:w="10975" w:type="dxa"/>
        <w:tblInd w:w="5" w:type="dxa"/>
        <w:tblLook w:val="04A0" w:firstRow="1" w:lastRow="0" w:firstColumn="1" w:lastColumn="0" w:noHBand="0" w:noVBand="1"/>
      </w:tblPr>
      <w:tblGrid>
        <w:gridCol w:w="1477"/>
        <w:gridCol w:w="2208"/>
        <w:gridCol w:w="1496"/>
        <w:gridCol w:w="1024"/>
        <w:gridCol w:w="4770"/>
      </w:tblGrid>
      <w:tr w:rsidR="00CC46DD" w:rsidRPr="00892113" w14:paraId="1B53DAE6" w14:textId="77777777" w:rsidTr="002943DE">
        <w:trPr>
          <w:trHeight w:val="385"/>
        </w:trPr>
        <w:tc>
          <w:tcPr>
            <w:tcW w:w="109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CC05" w14:textId="77777777" w:rsidR="00CC46DD" w:rsidRPr="00D5029B" w:rsidRDefault="00CC46DD" w:rsidP="002943DE">
            <w:pPr>
              <w:ind w:left="-109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</w:rPr>
              <w:t xml:space="preserve">PROJECT STATUS </w:t>
            </w:r>
          </w:p>
        </w:tc>
      </w:tr>
      <w:tr w:rsidR="00FD76B3" w:rsidRPr="00892113" w14:paraId="2E8A19B1" w14:textId="77777777" w:rsidTr="00FD76B3">
        <w:trPr>
          <w:trHeight w:val="1008"/>
        </w:trPr>
        <w:tc>
          <w:tcPr>
            <w:tcW w:w="14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B015F6D" w14:textId="77777777" w:rsidR="00FD76B3" w:rsidRPr="00D5029B" w:rsidRDefault="00FD76B3" w:rsidP="00FD76B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OVERALL </w:t>
            </w: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PROJECT </w:t>
            </w: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STATUS</w:t>
            </w:r>
          </w:p>
        </w:tc>
        <w:tc>
          <w:tcPr>
            <w:tcW w:w="22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B6C970" w14:textId="4104A4BB" w:rsidR="00FD76B3" w:rsidRPr="00D5029B" w:rsidRDefault="006A1C33" w:rsidP="00FD76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  <w:r w:rsidR="00FD76B3"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0% COMPLETED</w:t>
            </w:r>
          </w:p>
        </w:tc>
        <w:tc>
          <w:tcPr>
            <w:tcW w:w="14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55ABCCE" w14:textId="77777777" w:rsidR="00FD76B3" w:rsidRPr="00D5029B" w:rsidRDefault="00FD76B3" w:rsidP="00FD76B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SUMMARY</w:t>
            </w:r>
          </w:p>
        </w:tc>
        <w:tc>
          <w:tcPr>
            <w:tcW w:w="5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0A1310" w14:textId="7B82414A" w:rsidR="00FD76B3" w:rsidRPr="00D5029B" w:rsidRDefault="00924B80" w:rsidP="00FD76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Implemented SIFT Feature Descriptor Sysgen Model in Xilinx System Generator </w:t>
            </w:r>
            <w:r w:rsidR="00A97FF6">
              <w:rPr>
                <w:rFonts w:ascii="Times New Roman" w:eastAsia="Times New Roman" w:hAnsi="Times New Roman" w:cs="Times New Roman"/>
                <w:color w:val="000000"/>
              </w:rPr>
              <w:t xml:space="preserve">and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generate HDL Code</w:t>
            </w:r>
          </w:p>
        </w:tc>
      </w:tr>
      <w:tr w:rsidR="00FD76B3" w:rsidRPr="00892113" w14:paraId="30E6A045" w14:textId="77777777" w:rsidTr="002943DE">
        <w:trPr>
          <w:trHeight w:val="8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5CB8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A1E8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41CA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9A35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7DA318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A9F34A9" w14:textId="77777777" w:rsidR="00CC46DD" w:rsidRPr="00892113" w:rsidRDefault="00CC46DD" w:rsidP="00576327">
      <w:pPr>
        <w:rPr>
          <w:rFonts w:ascii="Times New Roman" w:hAnsi="Times New Roman" w:cs="Times New Roman"/>
          <w:bCs/>
          <w:noProof/>
          <w:color w:val="808080" w:themeColor="background1" w:themeShade="80"/>
          <w:sz w:val="16"/>
          <w:szCs w:val="16"/>
        </w:rPr>
      </w:pPr>
    </w:p>
    <w:tbl>
      <w:tblPr>
        <w:tblW w:w="10975" w:type="dxa"/>
        <w:tblInd w:w="5" w:type="dxa"/>
        <w:tblLook w:val="04A0" w:firstRow="1" w:lastRow="0" w:firstColumn="1" w:lastColumn="0" w:noHBand="0" w:noVBand="1"/>
      </w:tblPr>
      <w:tblGrid>
        <w:gridCol w:w="1477"/>
        <w:gridCol w:w="3935"/>
        <w:gridCol w:w="793"/>
        <w:gridCol w:w="4770"/>
      </w:tblGrid>
      <w:tr w:rsidR="00576327" w:rsidRPr="00892113" w14:paraId="495BB40F" w14:textId="77777777" w:rsidTr="00CC46DD">
        <w:trPr>
          <w:trHeight w:val="8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F6B5" w14:textId="77777777" w:rsidR="00576327" w:rsidRPr="00892113" w:rsidRDefault="00576327" w:rsidP="002943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6A40" w14:textId="77777777" w:rsidR="00576327" w:rsidRPr="00892113" w:rsidRDefault="00576327" w:rsidP="002943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F3B1" w14:textId="77777777" w:rsidR="00576327" w:rsidRPr="00892113" w:rsidRDefault="00576327" w:rsidP="002943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89FF" w14:textId="77777777" w:rsidR="00576327" w:rsidRPr="00892113" w:rsidRDefault="00576327" w:rsidP="002943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25EF7D6" w14:textId="1C408FC2" w:rsidR="0044169D" w:rsidRPr="00D5029B" w:rsidRDefault="00CC46DD" w:rsidP="00CC46DD">
      <w:pPr>
        <w:jc w:val="both"/>
        <w:rPr>
          <w:rFonts w:ascii="Times New Roman" w:hAnsi="Times New Roman" w:cs="Times New Roman"/>
        </w:rPr>
      </w:pPr>
      <w:r w:rsidRPr="00D5029B">
        <w:rPr>
          <w:rFonts w:ascii="Times New Roman" w:hAnsi="Times New Roman" w:cs="Times New Roman"/>
          <w:b/>
          <w:bCs/>
        </w:rPr>
        <w:t xml:space="preserve">Project </w:t>
      </w:r>
      <w:r w:rsidR="00D761D5">
        <w:rPr>
          <w:rFonts w:ascii="Times New Roman" w:hAnsi="Times New Roman" w:cs="Times New Roman"/>
          <w:b/>
          <w:bCs/>
        </w:rPr>
        <w:t>Student</w:t>
      </w:r>
      <w:r w:rsidR="00FD76B3">
        <w:rPr>
          <w:rFonts w:ascii="Times New Roman" w:hAnsi="Times New Roman" w:cs="Times New Roman"/>
          <w:b/>
          <w:bCs/>
        </w:rPr>
        <w:t>s</w:t>
      </w:r>
      <w:r w:rsidRPr="00D5029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</w:t>
      </w:r>
      <w:r w:rsidR="00D5029B">
        <w:rPr>
          <w:rFonts w:ascii="Times New Roman" w:hAnsi="Times New Roman" w:cs="Times New Roman"/>
          <w:b/>
          <w:bCs/>
        </w:rPr>
        <w:tab/>
      </w:r>
      <w:r w:rsidR="00D5029B">
        <w:rPr>
          <w:rFonts w:ascii="Times New Roman" w:hAnsi="Times New Roman" w:cs="Times New Roman"/>
          <w:b/>
          <w:bCs/>
        </w:rPr>
        <w:tab/>
      </w:r>
      <w:r w:rsidRPr="00D5029B">
        <w:rPr>
          <w:rFonts w:ascii="Times New Roman" w:hAnsi="Times New Roman" w:cs="Times New Roman"/>
          <w:b/>
          <w:bCs/>
        </w:rPr>
        <w:t xml:space="preserve">Project </w:t>
      </w:r>
      <w:r w:rsidR="00D761D5">
        <w:rPr>
          <w:rFonts w:ascii="Times New Roman" w:hAnsi="Times New Roman" w:cs="Times New Roman"/>
          <w:b/>
          <w:bCs/>
        </w:rPr>
        <w:t>Guide</w:t>
      </w:r>
      <w:r w:rsidR="0044169D" w:rsidRPr="00D5029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</w:p>
    <w:p w14:paraId="257C1C25" w14:textId="7C41E029" w:rsidR="00B53EFF" w:rsidRPr="00D5029B" w:rsidRDefault="00FD76B3" w:rsidP="00FD76B3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</w:rPr>
        <w:t xml:space="preserve">B. Gururaja </w:t>
      </w:r>
      <w:r w:rsidR="008502AF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17VV1A0407</w:t>
      </w:r>
      <w:r w:rsidR="00D5029B" w:rsidRPr="00D5029B">
        <w:rPr>
          <w:rFonts w:ascii="Times New Roman" w:hAnsi="Times New Roman" w:cs="Times New Roman"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            </w:t>
      </w:r>
      <w:r w:rsidR="0016653C" w:rsidRPr="0016653C">
        <w:t>Dr.Ch. Srinivasa Rao</w:t>
      </w:r>
    </w:p>
    <w:p w14:paraId="6B5DCFEA" w14:textId="19E1B1CD" w:rsidR="00F27FD3" w:rsidRPr="00D5029B" w:rsidRDefault="00FD76B3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G. Krishna Rao </w:t>
      </w:r>
      <w:r w:rsidR="008502AF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18VV5A0465</w:t>
      </w:r>
      <w:r w:rsidR="00F27FD3" w:rsidRPr="00D5029B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 w:rsidR="008502AF">
        <w:rPr>
          <w:rFonts w:ascii="Times New Roman" w:hAnsi="Times New Roman" w:cs="Times New Roman"/>
          <w:color w:val="000000" w:themeColor="text1"/>
        </w:rPr>
        <w:t xml:space="preserve"> </w:t>
      </w:r>
      <w:r w:rsidR="00F27FD3" w:rsidRPr="00D5029B">
        <w:rPr>
          <w:rFonts w:ascii="Times New Roman" w:hAnsi="Times New Roman" w:cs="Times New Roman"/>
          <w:color w:val="000000" w:themeColor="text1"/>
        </w:rPr>
        <w:t>P</w:t>
      </w:r>
      <w:r w:rsidR="0016653C">
        <w:rPr>
          <w:rFonts w:ascii="Times New Roman" w:hAnsi="Times New Roman" w:cs="Times New Roman"/>
          <w:color w:val="000000" w:themeColor="text1"/>
        </w:rPr>
        <w:t>rofessor</w:t>
      </w:r>
    </w:p>
    <w:p w14:paraId="7A85470B" w14:textId="07A19EF0" w:rsidR="00F27FD3" w:rsidRDefault="00FD76B3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K. Eshwar </w:t>
      </w:r>
      <w:r w:rsidR="008502AF">
        <w:rPr>
          <w:rFonts w:ascii="Times New Roman" w:hAnsi="Times New Roman" w:cs="Times New Roman"/>
          <w:color w:val="000000" w:themeColor="text1"/>
        </w:rPr>
        <w:t>Ajay – 17VV1A0423</w:t>
      </w:r>
      <w:r w:rsidR="00F27FD3" w:rsidRPr="00D5029B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</w:t>
      </w:r>
      <w:r w:rsidR="00D5029B">
        <w:rPr>
          <w:rFonts w:ascii="Times New Roman" w:hAnsi="Times New Roman" w:cs="Times New Roman"/>
          <w:color w:val="000000" w:themeColor="text1"/>
        </w:rPr>
        <w:tab/>
      </w:r>
      <w:r w:rsidR="00C20BA1">
        <w:rPr>
          <w:rFonts w:ascii="Times New Roman" w:hAnsi="Times New Roman" w:cs="Times New Roman"/>
          <w:color w:val="000000" w:themeColor="text1"/>
        </w:rPr>
        <w:t>Department of ECE</w:t>
      </w:r>
    </w:p>
    <w:p w14:paraId="16B6A076" w14:textId="5E5B1874" w:rsidR="00FD76B3" w:rsidRDefault="008502AF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K. Sai Charan – 17VV1A0426</w:t>
      </w:r>
    </w:p>
    <w:p w14:paraId="67C60DFA" w14:textId="05385232" w:rsidR="008502AF" w:rsidRPr="00D5029B" w:rsidRDefault="008502AF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Md. Shoaib Shariff – 17VV1A0433</w:t>
      </w:r>
    </w:p>
    <w:sectPr w:rsidR="008502AF" w:rsidRPr="00D5029B" w:rsidSect="00F35C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46" w:right="576" w:bottom="576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538DC" w14:textId="77777777" w:rsidR="00535610" w:rsidRDefault="00535610" w:rsidP="004C6C01">
      <w:r>
        <w:separator/>
      </w:r>
    </w:p>
  </w:endnote>
  <w:endnote w:type="continuationSeparator" w:id="0">
    <w:p w14:paraId="3465D8CF" w14:textId="77777777" w:rsidR="00535610" w:rsidRDefault="00535610" w:rsidP="004C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4CF3E" w14:textId="77777777" w:rsidR="002943DE" w:rsidRDefault="0029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DAD75" w14:textId="77777777" w:rsidR="002943DE" w:rsidRDefault="002943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26BB2" w14:textId="77777777" w:rsidR="002943DE" w:rsidRDefault="00294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49A60" w14:textId="77777777" w:rsidR="00535610" w:rsidRDefault="00535610" w:rsidP="004C6C01">
      <w:r>
        <w:separator/>
      </w:r>
    </w:p>
  </w:footnote>
  <w:footnote w:type="continuationSeparator" w:id="0">
    <w:p w14:paraId="7C210E21" w14:textId="77777777" w:rsidR="00535610" w:rsidRDefault="00535610" w:rsidP="004C6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2281" w14:textId="77777777" w:rsidR="002943DE" w:rsidRDefault="00294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A43AD" w14:textId="77777777" w:rsidR="002943DE" w:rsidRDefault="002943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CEBFB" w14:textId="77777777" w:rsidR="002943DE" w:rsidRDefault="00294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327"/>
    <w:rsid w:val="00013CF0"/>
    <w:rsid w:val="00020BEF"/>
    <w:rsid w:val="00024BC7"/>
    <w:rsid w:val="00025AE9"/>
    <w:rsid w:val="00055D30"/>
    <w:rsid w:val="00064C12"/>
    <w:rsid w:val="0006622C"/>
    <w:rsid w:val="000978F3"/>
    <w:rsid w:val="000A1869"/>
    <w:rsid w:val="000A703F"/>
    <w:rsid w:val="000D0F72"/>
    <w:rsid w:val="000F109D"/>
    <w:rsid w:val="00145306"/>
    <w:rsid w:val="00160FE2"/>
    <w:rsid w:val="00163990"/>
    <w:rsid w:val="0016653C"/>
    <w:rsid w:val="00177CFE"/>
    <w:rsid w:val="00190874"/>
    <w:rsid w:val="001A56BE"/>
    <w:rsid w:val="001A7AAD"/>
    <w:rsid w:val="001E0FF7"/>
    <w:rsid w:val="00216CD5"/>
    <w:rsid w:val="002424A5"/>
    <w:rsid w:val="00250419"/>
    <w:rsid w:val="002744FF"/>
    <w:rsid w:val="00276A1E"/>
    <w:rsid w:val="00282CD9"/>
    <w:rsid w:val="002831C7"/>
    <w:rsid w:val="00293C5E"/>
    <w:rsid w:val="002943DE"/>
    <w:rsid w:val="002A1E59"/>
    <w:rsid w:val="002B3792"/>
    <w:rsid w:val="002C1F2E"/>
    <w:rsid w:val="002C42F6"/>
    <w:rsid w:val="002D027B"/>
    <w:rsid w:val="002D17E5"/>
    <w:rsid w:val="002E0976"/>
    <w:rsid w:val="00307DF1"/>
    <w:rsid w:val="00307EEA"/>
    <w:rsid w:val="00343574"/>
    <w:rsid w:val="003560B8"/>
    <w:rsid w:val="0039509E"/>
    <w:rsid w:val="003B4205"/>
    <w:rsid w:val="003D14B5"/>
    <w:rsid w:val="00410A65"/>
    <w:rsid w:val="004221EB"/>
    <w:rsid w:val="00430E2B"/>
    <w:rsid w:val="0044169D"/>
    <w:rsid w:val="00471C74"/>
    <w:rsid w:val="00473CC3"/>
    <w:rsid w:val="004937B7"/>
    <w:rsid w:val="00495588"/>
    <w:rsid w:val="00495DA1"/>
    <w:rsid w:val="004A43F4"/>
    <w:rsid w:val="004C6C01"/>
    <w:rsid w:val="00504628"/>
    <w:rsid w:val="00511E24"/>
    <w:rsid w:val="00534612"/>
    <w:rsid w:val="00535610"/>
    <w:rsid w:val="005449AA"/>
    <w:rsid w:val="00570E6F"/>
    <w:rsid w:val="005720A7"/>
    <w:rsid w:val="00576327"/>
    <w:rsid w:val="00596D58"/>
    <w:rsid w:val="005B03B7"/>
    <w:rsid w:val="005B27EF"/>
    <w:rsid w:val="005C009E"/>
    <w:rsid w:val="00611CC3"/>
    <w:rsid w:val="00615C1A"/>
    <w:rsid w:val="006208CC"/>
    <w:rsid w:val="006417CD"/>
    <w:rsid w:val="0064604C"/>
    <w:rsid w:val="00647099"/>
    <w:rsid w:val="0065552C"/>
    <w:rsid w:val="0067724E"/>
    <w:rsid w:val="006A1C33"/>
    <w:rsid w:val="006B7E34"/>
    <w:rsid w:val="00710BDD"/>
    <w:rsid w:val="007318F6"/>
    <w:rsid w:val="00746911"/>
    <w:rsid w:val="00751E00"/>
    <w:rsid w:val="007805A4"/>
    <w:rsid w:val="007B16E4"/>
    <w:rsid w:val="007C72F8"/>
    <w:rsid w:val="007D01DF"/>
    <w:rsid w:val="007E1D4E"/>
    <w:rsid w:val="008502AF"/>
    <w:rsid w:val="00853EC4"/>
    <w:rsid w:val="00871614"/>
    <w:rsid w:val="00892113"/>
    <w:rsid w:val="00894A5A"/>
    <w:rsid w:val="00897019"/>
    <w:rsid w:val="008A5A79"/>
    <w:rsid w:val="008A7C4A"/>
    <w:rsid w:val="008C6E74"/>
    <w:rsid w:val="008E2EF3"/>
    <w:rsid w:val="00924B80"/>
    <w:rsid w:val="00961BFA"/>
    <w:rsid w:val="00981FA4"/>
    <w:rsid w:val="00985BD7"/>
    <w:rsid w:val="0099288F"/>
    <w:rsid w:val="009A7827"/>
    <w:rsid w:val="009B203C"/>
    <w:rsid w:val="009B26E3"/>
    <w:rsid w:val="009C61B0"/>
    <w:rsid w:val="009F0DFA"/>
    <w:rsid w:val="009F68F8"/>
    <w:rsid w:val="009F6E30"/>
    <w:rsid w:val="00A06C5C"/>
    <w:rsid w:val="00A24153"/>
    <w:rsid w:val="00A35F36"/>
    <w:rsid w:val="00A367B9"/>
    <w:rsid w:val="00A824AD"/>
    <w:rsid w:val="00A84A5F"/>
    <w:rsid w:val="00A97FF6"/>
    <w:rsid w:val="00AC464E"/>
    <w:rsid w:val="00B028AE"/>
    <w:rsid w:val="00B0355C"/>
    <w:rsid w:val="00B03F61"/>
    <w:rsid w:val="00B24FE1"/>
    <w:rsid w:val="00B53EFF"/>
    <w:rsid w:val="00B61915"/>
    <w:rsid w:val="00B758CE"/>
    <w:rsid w:val="00BC3BB4"/>
    <w:rsid w:val="00BE251E"/>
    <w:rsid w:val="00BF30B0"/>
    <w:rsid w:val="00C20BA1"/>
    <w:rsid w:val="00C3114D"/>
    <w:rsid w:val="00C31CCD"/>
    <w:rsid w:val="00C74B39"/>
    <w:rsid w:val="00C92B74"/>
    <w:rsid w:val="00C93CCE"/>
    <w:rsid w:val="00CA5ED2"/>
    <w:rsid w:val="00CB63BE"/>
    <w:rsid w:val="00CC46DD"/>
    <w:rsid w:val="00CC4CAD"/>
    <w:rsid w:val="00CD576B"/>
    <w:rsid w:val="00CF1CEA"/>
    <w:rsid w:val="00D17BF9"/>
    <w:rsid w:val="00D37B2B"/>
    <w:rsid w:val="00D5029B"/>
    <w:rsid w:val="00D51D4E"/>
    <w:rsid w:val="00D57248"/>
    <w:rsid w:val="00D6551C"/>
    <w:rsid w:val="00D761D5"/>
    <w:rsid w:val="00E25A7A"/>
    <w:rsid w:val="00E33807"/>
    <w:rsid w:val="00E60CA9"/>
    <w:rsid w:val="00E62B5A"/>
    <w:rsid w:val="00E66562"/>
    <w:rsid w:val="00E83569"/>
    <w:rsid w:val="00ED200A"/>
    <w:rsid w:val="00EE207C"/>
    <w:rsid w:val="00EF017D"/>
    <w:rsid w:val="00F27FD3"/>
    <w:rsid w:val="00F32754"/>
    <w:rsid w:val="00F35C56"/>
    <w:rsid w:val="00F3635B"/>
    <w:rsid w:val="00F45633"/>
    <w:rsid w:val="00F560D8"/>
    <w:rsid w:val="00F569CF"/>
    <w:rsid w:val="00FB2B03"/>
    <w:rsid w:val="00FC7245"/>
    <w:rsid w:val="00FD082A"/>
    <w:rsid w:val="00FD6765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5C60"/>
  <w15:chartTrackingRefBased/>
  <w15:docId w15:val="{CDDECDB9-D705-4B09-8C23-B8088C2C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1"/>
  </w:style>
  <w:style w:type="paragraph" w:styleId="Footer">
    <w:name w:val="footer"/>
    <w:basedOn w:val="Normal"/>
    <w:link w:val="Foot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1"/>
  </w:style>
  <w:style w:type="table" w:styleId="TableGrid">
    <w:name w:val="Table Grid"/>
    <w:basedOn w:val="TableNormal"/>
    <w:uiPriority w:val="99"/>
    <w:rsid w:val="00B53E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58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55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724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29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ay\Downloads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E37081-AD8C-4206-9D63-7DFF801E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TotalTime>151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>Smartsheet.com</Company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Guru Raja</cp:lastModifiedBy>
  <cp:revision>29</cp:revision>
  <cp:lastPrinted>2020-02-18T05:03:00Z</cp:lastPrinted>
  <dcterms:created xsi:type="dcterms:W3CDTF">2021-03-18T05:49:00Z</dcterms:created>
  <dcterms:modified xsi:type="dcterms:W3CDTF">2021-07-11T09:24:00Z</dcterms:modified>
  <cp:category/>
</cp:coreProperties>
</file>